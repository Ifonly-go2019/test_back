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A62" w:rsidRDefault="00C53A62" w:rsidP="00C5389C">
      <w:pPr>
        <w:pStyle w:val="a4"/>
        <w:rPr>
          <w:rFonts w:ascii="Microsoft YaHei UI" w:eastAsia="Microsoft YaHei UI" w:hAnsi="Microsoft YaHei UI"/>
          <w:sz w:val="44"/>
          <w:szCs w:val="44"/>
        </w:rPr>
      </w:pPr>
    </w:p>
    <w:p w:rsidR="00C53A62" w:rsidRPr="00C53A62" w:rsidRDefault="00C53A62" w:rsidP="00C5389C">
      <w:pPr>
        <w:pStyle w:val="a4"/>
        <w:rPr>
          <w:rFonts w:ascii="Microsoft YaHei UI" w:eastAsia="Microsoft YaHei UI" w:hAnsi="Microsoft YaHei UI"/>
          <w:sz w:val="44"/>
          <w:szCs w:val="44"/>
        </w:rPr>
      </w:pPr>
      <w:r w:rsidRPr="00C53A62">
        <w:rPr>
          <w:rFonts w:ascii="Microsoft YaHei UI" w:eastAsia="Microsoft YaHei UI" w:hAnsi="Microsoft YaHei UI" w:hint="eastAsia"/>
          <w:sz w:val="44"/>
          <w:szCs w:val="44"/>
        </w:rPr>
        <w:t>面向对象程序设计Java实验指导书</w:t>
      </w:r>
      <w:r w:rsidR="00F019DE" w:rsidRPr="00C53A62">
        <w:rPr>
          <w:rFonts w:ascii="Microsoft YaHei UI" w:eastAsia="Microsoft YaHei UI" w:hAnsi="Microsoft YaHei UI"/>
          <w:sz w:val="44"/>
          <w:szCs w:val="44"/>
        </w:rPr>
        <w:br/>
      </w:r>
    </w:p>
    <w:p w:rsidR="009977F7" w:rsidRPr="006A3245" w:rsidRDefault="00C53A62" w:rsidP="00C5389C">
      <w:pPr>
        <w:pStyle w:val="a4"/>
        <w:rPr>
          <w:rFonts w:ascii="Microsoft YaHei UI" w:hAnsi="Microsoft YaHei UI"/>
        </w:rPr>
      </w:pPr>
      <w:r w:rsidRPr="00C53A62">
        <w:rPr>
          <w:rFonts w:ascii="Microsoft YaHei UI" w:eastAsia="Microsoft YaHei UI" w:hAnsi="Microsoft YaHei UI"/>
          <w:sz w:val="28"/>
          <w:szCs w:val="28"/>
        </w:rPr>
        <w:t>实验</w:t>
      </w:r>
      <w:r w:rsidR="004546F8">
        <w:rPr>
          <w:rFonts w:ascii="Microsoft YaHei UI" w:eastAsia="Microsoft YaHei UI" w:hAnsi="Microsoft YaHei UI" w:hint="eastAsia"/>
          <w:sz w:val="28"/>
          <w:szCs w:val="28"/>
        </w:rPr>
        <w:t>四 异常处理</w:t>
      </w:r>
    </w:p>
    <w:p w:rsidR="009977F7" w:rsidRPr="006A3245" w:rsidRDefault="007361B0">
      <w:pPr>
        <w:pStyle w:val="1"/>
        <w:rPr>
          <w:rFonts w:ascii="Microsoft YaHei UI" w:hAnsi="Microsoft YaHei UI"/>
        </w:rPr>
      </w:pPr>
      <w:r>
        <w:rPr>
          <w:rFonts w:ascii="Microsoft YaHei UI" w:hAnsi="Microsoft YaHei UI"/>
        </w:rPr>
        <w:t>实验目的</w:t>
      </w:r>
    </w:p>
    <w:p w:rsidR="004546F8" w:rsidRPr="004546F8" w:rsidRDefault="004546F8" w:rsidP="004546F8">
      <w:pPr>
        <w:pStyle w:val="a"/>
        <w:spacing w:line="240" w:lineRule="auto"/>
        <w:ind w:left="431" w:hanging="289"/>
        <w:rPr>
          <w:sz w:val="24"/>
          <w:szCs w:val="24"/>
        </w:rPr>
      </w:pPr>
      <w:r w:rsidRPr="004546F8">
        <w:rPr>
          <w:rFonts w:hint="eastAsia"/>
          <w:sz w:val="24"/>
          <w:szCs w:val="24"/>
        </w:rPr>
        <w:t>掌握Java异常处理机制</w:t>
      </w:r>
    </w:p>
    <w:p w:rsidR="004546F8" w:rsidRPr="004546F8" w:rsidRDefault="004546F8" w:rsidP="004546F8">
      <w:pPr>
        <w:pStyle w:val="a"/>
        <w:spacing w:line="240" w:lineRule="auto"/>
        <w:ind w:left="431" w:hanging="289"/>
        <w:rPr>
          <w:sz w:val="24"/>
          <w:szCs w:val="24"/>
        </w:rPr>
      </w:pPr>
      <w:r w:rsidRPr="004546F8">
        <w:rPr>
          <w:rFonts w:hint="eastAsia"/>
          <w:sz w:val="24"/>
          <w:szCs w:val="24"/>
        </w:rPr>
        <w:t>理解Java</w:t>
      </w:r>
      <w:proofErr w:type="gramStart"/>
      <w:r w:rsidRPr="004546F8">
        <w:rPr>
          <w:rFonts w:hint="eastAsia"/>
          <w:sz w:val="24"/>
          <w:szCs w:val="24"/>
        </w:rPr>
        <w:t>异常类并掌握</w:t>
      </w:r>
      <w:proofErr w:type="gramEnd"/>
      <w:r w:rsidRPr="004546F8">
        <w:rPr>
          <w:rFonts w:hint="eastAsia"/>
          <w:sz w:val="24"/>
          <w:szCs w:val="24"/>
        </w:rPr>
        <w:t>异常类的使用</w:t>
      </w:r>
    </w:p>
    <w:p w:rsidR="004546F8" w:rsidRPr="004546F8" w:rsidRDefault="004546F8" w:rsidP="004546F8">
      <w:pPr>
        <w:pStyle w:val="a"/>
        <w:spacing w:line="240" w:lineRule="auto"/>
        <w:ind w:left="431" w:hanging="289"/>
        <w:rPr>
          <w:sz w:val="24"/>
          <w:szCs w:val="24"/>
        </w:rPr>
      </w:pPr>
      <w:r w:rsidRPr="004546F8">
        <w:rPr>
          <w:rFonts w:hint="eastAsia"/>
          <w:sz w:val="24"/>
          <w:szCs w:val="24"/>
        </w:rPr>
        <w:t>了解自定义异常类及使用</w:t>
      </w:r>
    </w:p>
    <w:p w:rsidR="00C5389C" w:rsidRPr="006A3245" w:rsidRDefault="00C5389C" w:rsidP="00C5389C">
      <w:pPr>
        <w:pStyle w:val="1"/>
        <w:rPr>
          <w:rFonts w:ascii="Microsoft YaHei UI" w:hAnsi="Microsoft YaHei UI"/>
        </w:rPr>
      </w:pPr>
      <w:r>
        <w:rPr>
          <w:rFonts w:ascii="Microsoft YaHei UI" w:hAnsi="Microsoft YaHei UI"/>
        </w:rPr>
        <w:t>实验要求</w:t>
      </w:r>
    </w:p>
    <w:p w:rsidR="00C5389C" w:rsidRPr="00D972E4" w:rsidRDefault="00C5389C" w:rsidP="00C5389C">
      <w:pPr>
        <w:pStyle w:val="a"/>
        <w:spacing w:line="240" w:lineRule="auto"/>
        <w:ind w:left="431" w:hanging="289"/>
        <w:rPr>
          <w:sz w:val="24"/>
          <w:szCs w:val="24"/>
        </w:rPr>
      </w:pPr>
      <w:r w:rsidRPr="00D972E4">
        <w:rPr>
          <w:rFonts w:hint="eastAsia"/>
          <w:sz w:val="24"/>
          <w:szCs w:val="24"/>
        </w:rPr>
        <w:t>按照下述要求编写Java代码</w:t>
      </w:r>
    </w:p>
    <w:p w:rsidR="00C5389C" w:rsidRPr="00D972E4" w:rsidRDefault="00C5389C" w:rsidP="00C5389C">
      <w:pPr>
        <w:pStyle w:val="a"/>
        <w:spacing w:line="240" w:lineRule="auto"/>
        <w:ind w:left="431" w:hanging="289"/>
        <w:rPr>
          <w:sz w:val="24"/>
          <w:szCs w:val="24"/>
        </w:rPr>
      </w:pPr>
      <w:r w:rsidRPr="00D972E4">
        <w:rPr>
          <w:rFonts w:hint="eastAsia"/>
          <w:sz w:val="24"/>
          <w:szCs w:val="24"/>
        </w:rPr>
        <w:t>按要求回答相关问题</w:t>
      </w:r>
    </w:p>
    <w:p w:rsidR="00C5389C" w:rsidRPr="00D972E4" w:rsidRDefault="00C5389C" w:rsidP="009B4348">
      <w:pPr>
        <w:pStyle w:val="a"/>
        <w:spacing w:line="240" w:lineRule="auto"/>
        <w:ind w:left="431" w:hanging="289"/>
        <w:rPr>
          <w:sz w:val="24"/>
          <w:szCs w:val="24"/>
        </w:rPr>
      </w:pPr>
      <w:r w:rsidRPr="00D972E4">
        <w:rPr>
          <w:rFonts w:hint="eastAsia"/>
          <w:sz w:val="24"/>
          <w:szCs w:val="24"/>
        </w:rPr>
        <w:t>按时完成并上交实验报告</w:t>
      </w:r>
    </w:p>
    <w:p w:rsidR="00EC750A" w:rsidRDefault="00C5389C" w:rsidP="00EC750A">
      <w:pPr>
        <w:pStyle w:val="1"/>
        <w:rPr>
          <w:rFonts w:ascii="Microsoft YaHei UI" w:hAnsi="Microsoft YaHei UI"/>
        </w:rPr>
      </w:pPr>
      <w:r>
        <w:rPr>
          <w:rFonts w:ascii="Microsoft YaHei UI" w:hAnsi="Microsoft YaHei UI"/>
        </w:rPr>
        <w:t>实验内容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59"/>
        <w:gridCol w:w="8512"/>
      </w:tblGrid>
      <w:tr w:rsidR="00EC750A" w:rsidRPr="006A3245" w:rsidTr="002A6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EC750A" w:rsidRPr="006A3245" w:rsidRDefault="00240636" w:rsidP="002A655A">
            <w:pPr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  <w:noProof/>
                <w:lang w:val="en-US"/>
              </w:rPr>
              <mc:AlternateContent>
                <mc:Choice Requires="wpg">
                  <w:drawing>
                    <wp:inline distT="0" distB="0" distL="0" distR="0">
                      <wp:extent cx="141605" cy="141605"/>
                      <wp:effectExtent l="0" t="0" r="1270" b="1270"/>
                      <wp:docPr id="7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8" name="矩形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任意多边形 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1373 w 541"/>
                                    <a:gd name="T1" fmla="*/ 35727 h 2151"/>
                                    <a:gd name="T2" fmla="*/ 23392 w 541"/>
                                    <a:gd name="T3" fmla="*/ 35727 h 2151"/>
                                    <a:gd name="T4" fmla="*/ 23392 w 541"/>
                                    <a:gd name="T5" fmla="*/ 97155 h 2151"/>
                                    <a:gd name="T6" fmla="*/ 1373 w 541"/>
                                    <a:gd name="T7" fmla="*/ 97155 h 2151"/>
                                    <a:gd name="T8" fmla="*/ 1373 w 541"/>
                                    <a:gd name="T9" fmla="*/ 35727 h 2151"/>
                                    <a:gd name="T10" fmla="*/ 12405 w 541"/>
                                    <a:gd name="T11" fmla="*/ 0 h 2151"/>
                                    <a:gd name="T12" fmla="*/ 14236 w 541"/>
                                    <a:gd name="T13" fmla="*/ 136 h 2151"/>
                                    <a:gd name="T14" fmla="*/ 15976 w 541"/>
                                    <a:gd name="T15" fmla="*/ 497 h 2151"/>
                                    <a:gd name="T16" fmla="*/ 17578 w 541"/>
                                    <a:gd name="T17" fmla="*/ 1174 h 2151"/>
                                    <a:gd name="T18" fmla="*/ 19135 w 541"/>
                                    <a:gd name="T19" fmla="*/ 1987 h 2151"/>
                                    <a:gd name="T20" fmla="*/ 20462 w 541"/>
                                    <a:gd name="T21" fmla="*/ 2981 h 2151"/>
                                    <a:gd name="T22" fmla="*/ 21744 w 541"/>
                                    <a:gd name="T23" fmla="*/ 4201 h 2151"/>
                                    <a:gd name="T24" fmla="*/ 22751 w 541"/>
                                    <a:gd name="T25" fmla="*/ 5556 h 2151"/>
                                    <a:gd name="T26" fmla="*/ 23621 w 541"/>
                                    <a:gd name="T27" fmla="*/ 7091 h 2151"/>
                                    <a:gd name="T28" fmla="*/ 24261 w 541"/>
                                    <a:gd name="T29" fmla="*/ 8717 h 2151"/>
                                    <a:gd name="T30" fmla="*/ 24628 w 541"/>
                                    <a:gd name="T31" fmla="*/ 10388 h 2151"/>
                                    <a:gd name="T32" fmla="*/ 24765 w 541"/>
                                    <a:gd name="T33" fmla="*/ 12195 h 2151"/>
                                    <a:gd name="T34" fmla="*/ 24628 w 541"/>
                                    <a:gd name="T35" fmla="*/ 14002 h 2151"/>
                                    <a:gd name="T36" fmla="*/ 24261 w 541"/>
                                    <a:gd name="T37" fmla="*/ 15673 h 2151"/>
                                    <a:gd name="T38" fmla="*/ 23621 w 541"/>
                                    <a:gd name="T39" fmla="*/ 17344 h 2151"/>
                                    <a:gd name="T40" fmla="*/ 22751 w 541"/>
                                    <a:gd name="T41" fmla="*/ 18835 h 2151"/>
                                    <a:gd name="T42" fmla="*/ 21744 w 541"/>
                                    <a:gd name="T43" fmla="*/ 20190 h 2151"/>
                                    <a:gd name="T44" fmla="*/ 20462 w 541"/>
                                    <a:gd name="T45" fmla="*/ 21409 h 2151"/>
                                    <a:gd name="T46" fmla="*/ 19135 w 541"/>
                                    <a:gd name="T47" fmla="*/ 22403 h 2151"/>
                                    <a:gd name="T48" fmla="*/ 17578 w 541"/>
                                    <a:gd name="T49" fmla="*/ 23261 h 2151"/>
                                    <a:gd name="T50" fmla="*/ 15976 w 541"/>
                                    <a:gd name="T51" fmla="*/ 23894 h 2151"/>
                                    <a:gd name="T52" fmla="*/ 14236 w 541"/>
                                    <a:gd name="T53" fmla="*/ 24300 h 2151"/>
                                    <a:gd name="T54" fmla="*/ 12405 w 541"/>
                                    <a:gd name="T55" fmla="*/ 24390 h 2151"/>
                                    <a:gd name="T56" fmla="*/ 10574 w 541"/>
                                    <a:gd name="T57" fmla="*/ 24300 h 2151"/>
                                    <a:gd name="T58" fmla="*/ 8835 w 541"/>
                                    <a:gd name="T59" fmla="*/ 23894 h 2151"/>
                                    <a:gd name="T60" fmla="*/ 7187 w 541"/>
                                    <a:gd name="T61" fmla="*/ 23261 h 2151"/>
                                    <a:gd name="T62" fmla="*/ 5722 w 541"/>
                                    <a:gd name="T63" fmla="*/ 22403 h 2151"/>
                                    <a:gd name="T64" fmla="*/ 4303 w 541"/>
                                    <a:gd name="T65" fmla="*/ 21409 h 2151"/>
                                    <a:gd name="T66" fmla="*/ 3113 w 541"/>
                                    <a:gd name="T67" fmla="*/ 20190 h 2151"/>
                                    <a:gd name="T68" fmla="*/ 2014 w 541"/>
                                    <a:gd name="T69" fmla="*/ 18835 h 2151"/>
                                    <a:gd name="T70" fmla="*/ 1190 w 541"/>
                                    <a:gd name="T71" fmla="*/ 17344 h 2151"/>
                                    <a:gd name="T72" fmla="*/ 595 w 541"/>
                                    <a:gd name="T73" fmla="*/ 15673 h 2151"/>
                                    <a:gd name="T74" fmla="*/ 137 w 541"/>
                                    <a:gd name="T75" fmla="*/ 14002 h 2151"/>
                                    <a:gd name="T76" fmla="*/ 0 w 541"/>
                                    <a:gd name="T77" fmla="*/ 12195 h 2151"/>
                                    <a:gd name="T78" fmla="*/ 137 w 541"/>
                                    <a:gd name="T79" fmla="*/ 10388 h 2151"/>
                                    <a:gd name="T80" fmla="*/ 595 w 541"/>
                                    <a:gd name="T81" fmla="*/ 8717 h 2151"/>
                                    <a:gd name="T82" fmla="*/ 1190 w 541"/>
                                    <a:gd name="T83" fmla="*/ 7091 h 2151"/>
                                    <a:gd name="T84" fmla="*/ 2014 w 541"/>
                                    <a:gd name="T85" fmla="*/ 5556 h 2151"/>
                                    <a:gd name="T86" fmla="*/ 3113 w 541"/>
                                    <a:gd name="T87" fmla="*/ 4201 h 2151"/>
                                    <a:gd name="T88" fmla="*/ 4303 w 541"/>
                                    <a:gd name="T89" fmla="*/ 2981 h 2151"/>
                                    <a:gd name="T90" fmla="*/ 5722 w 541"/>
                                    <a:gd name="T91" fmla="*/ 1987 h 2151"/>
                                    <a:gd name="T92" fmla="*/ 7187 w 541"/>
                                    <a:gd name="T93" fmla="*/ 1174 h 2151"/>
                                    <a:gd name="T94" fmla="*/ 8835 w 541"/>
                                    <a:gd name="T95" fmla="*/ 497 h 2151"/>
                                    <a:gd name="T96" fmla="*/ 10574 w 541"/>
                                    <a:gd name="T97" fmla="*/ 136 h 2151"/>
                                    <a:gd name="T98" fmla="*/ 12405 w 541"/>
                                    <a:gd name="T99" fmla="*/ 0 h 2151"/>
                                    <a:gd name="T100" fmla="*/ 0 60000 65536"/>
                                    <a:gd name="T101" fmla="*/ 0 60000 65536"/>
                                    <a:gd name="T102" fmla="*/ 0 60000 65536"/>
                                    <a:gd name="T103" fmla="*/ 0 60000 6553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</a:gdLst>
                                  <a:ahLst/>
                                  <a:cxnLst>
                                    <a:cxn ang="T100">
                                      <a:pos x="T0" y="T1"/>
                                    </a:cxn>
                                    <a:cxn ang="T101">
                                      <a:pos x="T2" y="T3"/>
                                    </a:cxn>
                                    <a:cxn ang="T102">
                                      <a:pos x="T4" y="T5"/>
                                    </a:cxn>
                                    <a:cxn ang="T103">
                                      <a:pos x="T6" y="T7"/>
                                    </a:cxn>
                                    <a:cxn ang="T104">
                                      <a:pos x="T8" y="T9"/>
                                    </a:cxn>
                                    <a:cxn ang="T105">
                                      <a:pos x="T10" y="T11"/>
                                    </a:cxn>
                                    <a:cxn ang="T106">
                                      <a:pos x="T12" y="T13"/>
                                    </a:cxn>
                                    <a:cxn ang="T107">
                                      <a:pos x="T14" y="T15"/>
                                    </a:cxn>
                                    <a:cxn ang="T108">
                                      <a:pos x="T16" y="T17"/>
                                    </a:cxn>
                                    <a:cxn ang="T109">
                                      <a:pos x="T18" y="T19"/>
                                    </a:cxn>
                                    <a:cxn ang="T110">
                                      <a:pos x="T20" y="T21"/>
                                    </a:cxn>
                                    <a:cxn ang="T111">
                                      <a:pos x="T22" y="T23"/>
                                    </a:cxn>
                                    <a:cxn ang="T112">
                                      <a:pos x="T24" y="T25"/>
                                    </a:cxn>
                                    <a:cxn ang="T113">
                                      <a:pos x="T26" y="T27"/>
                                    </a:cxn>
                                    <a:cxn ang="T114">
                                      <a:pos x="T28" y="T29"/>
                                    </a:cxn>
                                    <a:cxn ang="T115">
                                      <a:pos x="T30" y="T31"/>
                                    </a:cxn>
                                    <a:cxn ang="T116">
                                      <a:pos x="T32" y="T33"/>
                                    </a:cxn>
                                    <a:cxn ang="T117">
                                      <a:pos x="T34" y="T35"/>
                                    </a:cxn>
                                    <a:cxn ang="T118">
                                      <a:pos x="T36" y="T37"/>
                                    </a:cxn>
                                    <a:cxn ang="T119">
                                      <a:pos x="T38" y="T39"/>
                                    </a:cxn>
                                    <a:cxn ang="T120">
                                      <a:pos x="T40" y="T41"/>
                                    </a:cxn>
                                    <a:cxn ang="T121">
                                      <a:pos x="T42" y="T43"/>
                                    </a:cxn>
                                    <a:cxn ang="T122">
                                      <a:pos x="T44" y="T45"/>
                                    </a:cxn>
                                    <a:cxn ang="T123">
                                      <a:pos x="T46" y="T47"/>
                                    </a:cxn>
                                    <a:cxn ang="T124">
                                      <a:pos x="T48" y="T49"/>
                                    </a:cxn>
                                    <a:cxn ang="T125">
                                      <a:pos x="T50" y="T51"/>
                                    </a:cxn>
                                    <a:cxn ang="T126">
                                      <a:pos x="T52" y="T53"/>
                                    </a:cxn>
                                    <a:cxn ang="T127">
                                      <a:pos x="T54" y="T55"/>
                                    </a:cxn>
                                    <a:cxn ang="T128">
                                      <a:pos x="T56" y="T57"/>
                                    </a:cxn>
                                    <a:cxn ang="T129">
                                      <a:pos x="T58" y="T59"/>
                                    </a:cxn>
                                    <a:cxn ang="T130">
                                      <a:pos x="T60" y="T61"/>
                                    </a:cxn>
                                    <a:cxn ang="T131">
                                      <a:pos x="T62" y="T63"/>
                                    </a:cxn>
                                    <a:cxn ang="T132">
                                      <a:pos x="T64" y="T65"/>
                                    </a:cxn>
                                    <a:cxn ang="T133">
                                      <a:pos x="T66" y="T67"/>
                                    </a:cxn>
                                    <a:cxn ang="T134">
                                      <a:pos x="T68" y="T69"/>
                                    </a:cxn>
                                    <a:cxn ang="T135">
                                      <a:pos x="T70" y="T71"/>
                                    </a:cxn>
                                    <a:cxn ang="T136">
                                      <a:pos x="T72" y="T73"/>
                                    </a:cxn>
                                    <a:cxn ang="T137">
                                      <a:pos x="T74" y="T75"/>
                                    </a:cxn>
                                    <a:cxn ang="T138">
                                      <a:pos x="T76" y="T77"/>
                                    </a:cxn>
                                    <a:cxn ang="T139">
                                      <a:pos x="T78" y="T79"/>
                                    </a:cxn>
                                    <a:cxn ang="T140">
                                      <a:pos x="T80" y="T81"/>
                                    </a:cxn>
                                    <a:cxn ang="T141">
                                      <a:pos x="T82" y="T83"/>
                                    </a:cxn>
                                    <a:cxn ang="T142">
                                      <a:pos x="T84" y="T85"/>
                                    </a:cxn>
                                    <a:cxn ang="T143">
                                      <a:pos x="T86" y="T87"/>
                                    </a:cxn>
                                    <a:cxn ang="T144">
                                      <a:pos x="T88" y="T89"/>
                                    </a:cxn>
                                    <a:cxn ang="T145">
                                      <a:pos x="T90" y="T91"/>
                                    </a:cxn>
                                    <a:cxn ang="T146">
                                      <a:pos x="T92" y="T93"/>
                                    </a:cxn>
                                    <a:cxn ang="T147">
                                      <a:pos x="T94" y="T95"/>
                                    </a:cxn>
                                    <a:cxn ang="T148">
                                      <a:pos x="T96" y="T97"/>
                                    </a:cxn>
                                    <a:cxn ang="T149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">
                      <v:rect id="矩形 8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3DY74A&#10;AADaAAAADwAAAGRycy9kb3ducmV2LnhtbERPy4rCMBTdD/gP4QruxsTXoNUoIsg4bgZf+0tzbYvN&#10;TUmidv5+shBcHs57sWptLR7kQ+VYw6CvQBDnzlRcaDiftp9TECEiG6wdk4Y/CrBadj4WmBn35AM9&#10;jrEQKYRDhhrKGJtMypCXZDH0XUOcuKvzFmOCvpDG4zOF21oOlfqSFitODSU2tCkpvx3vVsO3+p1d&#10;7oVhNZaD4aja/xxmfqJ1r9uu5yAitfEtfrl3RkPamq6kGyC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tw2O+AAAA2gAAAA8AAAAAAAAAAAAAAAAAmAIAAGRycy9kb3ducmV2&#10;LnhtbFBLBQYAAAAABAAEAPUAAACDAwAAAAA=&#10;" fillcolor="#5b9bd5 [3204]" stroked="f" strokeweight="0"/>
                      <v:shape id="任意多边形 9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sOscQA&#10;AADaAAAADwAAAGRycy9kb3ducmV2LnhtbESPQWvCQBSE74X+h+UVems2emg0zSpSKOhBtJreX7Ov&#10;STT7NmZXE/vruwXB4zAz3zDZfDCNuFDnassKRlEMgriwuuZSQb7/eJmAcB5ZY2OZFFzJwXz2+JBh&#10;qm3Pn3TZ+VIECLsUFVTet6mUrqjIoItsSxy8H9sZ9EF2pdQd9gFuGjmO41dpsOawUGFL7xUVx93Z&#10;KNh828Pv/rQtm69Vm1u9LpJtMlHq+WlYvIHwNPh7+NZeagVT+L8Sbo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bDrH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62851,1613694;1070800,1613694;1070800,4388235;62851,4388235;62851,1613694;567855,0;651672,6143;731323,22448;804657,53026;875930,89748;936675,134644;995361,189748;1041458,250950;1081283,320282;1110580,393724;1127380,469199;1133651,550816;1127380,632433;1110580,707908;1081283,783383;1041458,850727;995361,911929;936675,966988;875930,1011884;804657,1050638;731323,1079229;651672,1097567;567855,1101632;484039,1097567;404434,1079229;328995,1050638;261932,1011884;196976,966988;142502,911929;92194,850727;54474,783383;27237,707908;6271,632433;0,550816;6271,469199;27237,393724;54474,320282;92194,250950;142502,189748;196976,134644;261932,89748;328995,53026;404434,22448;484039,6143;56785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EC750A" w:rsidRPr="00D972E4" w:rsidRDefault="00D972E4" w:rsidP="003C3FA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hAnsi="Microsoft YaHei UI"/>
                <w:sz w:val="22"/>
                <w:szCs w:val="22"/>
              </w:rPr>
            </w:pPr>
            <w:r w:rsidRPr="00D972E4">
              <w:rPr>
                <w:rFonts w:ascii="Microsoft YaHei UI" w:hAnsi="Microsoft YaHei UI"/>
                <w:sz w:val="22"/>
                <w:szCs w:val="22"/>
              </w:rPr>
              <w:t>在Eclipse中创建一个Java项目，项目命名方式为：</w:t>
            </w:r>
            <w:r>
              <w:rPr>
                <w:rFonts w:ascii="Microsoft YaHei UI" w:hAnsi="Microsoft YaHei UI"/>
                <w:sz w:val="22"/>
                <w:szCs w:val="22"/>
              </w:rPr>
              <w:t>学号+实验编号，例如：学号为</w:t>
            </w:r>
            <w:r w:rsidRPr="00D972E4">
              <w:rPr>
                <w:rFonts w:ascii="Microsoft YaHei UI" w:hAnsi="Microsoft YaHei UI"/>
                <w:sz w:val="22"/>
                <w:szCs w:val="22"/>
              </w:rPr>
              <w:t>2014121001</w:t>
            </w:r>
            <w:r>
              <w:rPr>
                <w:rFonts w:ascii="Microsoft YaHei UI" w:hAnsi="Microsoft YaHei UI"/>
                <w:sz w:val="22"/>
                <w:szCs w:val="22"/>
              </w:rPr>
              <w:t>的同学的实验</w:t>
            </w:r>
            <w:r w:rsidR="003C3FAD">
              <w:rPr>
                <w:rFonts w:ascii="Microsoft YaHei UI" w:hAnsi="Microsoft YaHei UI" w:hint="eastAsia"/>
                <w:sz w:val="22"/>
                <w:szCs w:val="22"/>
              </w:rPr>
              <w:t>三</w:t>
            </w:r>
            <w:r>
              <w:rPr>
                <w:rFonts w:ascii="Microsoft YaHei UI" w:hAnsi="Microsoft YaHei UI"/>
                <w:sz w:val="22"/>
                <w:szCs w:val="22"/>
              </w:rPr>
              <w:t>项目命名为：2014121001</w:t>
            </w:r>
            <w:r w:rsidRPr="00D972E4">
              <w:rPr>
                <w:rFonts w:ascii="Microsoft YaHei UI" w:hAnsi="Microsoft YaHei UI"/>
                <w:sz w:val="22"/>
                <w:szCs w:val="22"/>
              </w:rPr>
              <w:t>exp</w:t>
            </w:r>
            <w:r w:rsidR="004546F8">
              <w:rPr>
                <w:rFonts w:ascii="Microsoft YaHei UI" w:hAnsi="Microsoft YaHei UI"/>
                <w:sz w:val="22"/>
                <w:szCs w:val="22"/>
              </w:rPr>
              <w:t>4</w:t>
            </w:r>
          </w:p>
        </w:tc>
      </w:tr>
    </w:tbl>
    <w:p w:rsidR="003C3FAD" w:rsidRPr="003C3FAD" w:rsidRDefault="004546F8" w:rsidP="003C3FAD">
      <w:pPr>
        <w:pStyle w:val="2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运行时异常</w:t>
      </w:r>
      <w:r w:rsidR="003C3FAD" w:rsidRPr="003C3FAD">
        <w:rPr>
          <w:rFonts w:ascii="Microsoft YaHei UI" w:hAnsi="Microsoft YaHei UI" w:hint="eastAsia"/>
        </w:rPr>
        <w:t>类</w:t>
      </w:r>
    </w:p>
    <w:p w:rsidR="004546F8" w:rsidRDefault="004546F8" w:rsidP="004546F8">
      <w:pPr>
        <w:spacing w:line="240" w:lineRule="auto"/>
        <w:ind w:firstLine="360"/>
        <w:rPr>
          <w:rFonts w:ascii="Courier New" w:hAnsi="Courier New" w:cs="宋体"/>
          <w:sz w:val="24"/>
          <w:szCs w:val="24"/>
        </w:rPr>
      </w:pPr>
      <w:r>
        <w:rPr>
          <w:rFonts w:ascii="Courier New" w:hAnsi="Courier New" w:cs="宋体" w:hint="eastAsia"/>
          <w:sz w:val="24"/>
          <w:szCs w:val="24"/>
        </w:rPr>
        <w:t>在你的项目中定义一个package，命名为</w:t>
      </w:r>
      <w:r w:rsidR="003C3FAD" w:rsidRPr="003C3FAD">
        <w:rPr>
          <w:rFonts w:ascii="Courier New" w:hAnsi="Courier New" w:cs="宋体" w:hint="eastAsia"/>
          <w:sz w:val="24"/>
          <w:szCs w:val="24"/>
        </w:rPr>
        <w:t>：</w:t>
      </w:r>
      <w:r>
        <w:rPr>
          <w:rFonts w:ascii="Courier New" w:hAnsi="Courier New" w:cs="宋体" w:hint="eastAsia"/>
          <w:sz w:val="24"/>
          <w:szCs w:val="24"/>
        </w:rPr>
        <w:t>exceptions；在exceptions的包中定义一个类</w:t>
      </w:r>
      <w:r w:rsidRPr="004546F8">
        <w:rPr>
          <w:rFonts w:ascii="Courier New" w:hAnsi="Courier New" w:cs="Courier New"/>
          <w:color w:val="000000"/>
          <w:sz w:val="24"/>
          <w:lang w:val="en-US"/>
        </w:rPr>
        <w:t>UncheckedExceptionExp</w:t>
      </w:r>
      <w:r>
        <w:rPr>
          <w:rFonts w:ascii="Courier New" w:hAnsi="Courier New" w:cs="宋体" w:hint="eastAsia"/>
          <w:sz w:val="24"/>
          <w:szCs w:val="24"/>
        </w:rPr>
        <w:t>，代码如下：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59"/>
        <w:gridCol w:w="8512"/>
      </w:tblGrid>
      <w:tr w:rsidR="004546F8" w:rsidRPr="006A3245" w:rsidTr="00D7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4546F8" w:rsidRPr="006A3245" w:rsidRDefault="00240636" w:rsidP="00D74AEF">
            <w:pPr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  <w:noProof/>
                <w:lang w:val="en-US"/>
              </w:rPr>
              <mc:AlternateContent>
                <mc:Choice Requires="wpg">
                  <w:drawing>
                    <wp:inline distT="0" distB="0" distL="0" distR="0">
                      <wp:extent cx="141605" cy="141605"/>
                      <wp:effectExtent l="0" t="0" r="1270" b="1270"/>
                      <wp:docPr id="4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" name="矩形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任意多边形 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1373 w 541"/>
                                    <a:gd name="T1" fmla="*/ 35727 h 2151"/>
                                    <a:gd name="T2" fmla="*/ 23392 w 541"/>
                                    <a:gd name="T3" fmla="*/ 35727 h 2151"/>
                                    <a:gd name="T4" fmla="*/ 23392 w 541"/>
                                    <a:gd name="T5" fmla="*/ 97155 h 2151"/>
                                    <a:gd name="T6" fmla="*/ 1373 w 541"/>
                                    <a:gd name="T7" fmla="*/ 97155 h 2151"/>
                                    <a:gd name="T8" fmla="*/ 1373 w 541"/>
                                    <a:gd name="T9" fmla="*/ 35727 h 2151"/>
                                    <a:gd name="T10" fmla="*/ 12405 w 541"/>
                                    <a:gd name="T11" fmla="*/ 0 h 2151"/>
                                    <a:gd name="T12" fmla="*/ 14236 w 541"/>
                                    <a:gd name="T13" fmla="*/ 136 h 2151"/>
                                    <a:gd name="T14" fmla="*/ 15976 w 541"/>
                                    <a:gd name="T15" fmla="*/ 497 h 2151"/>
                                    <a:gd name="T16" fmla="*/ 17578 w 541"/>
                                    <a:gd name="T17" fmla="*/ 1174 h 2151"/>
                                    <a:gd name="T18" fmla="*/ 19135 w 541"/>
                                    <a:gd name="T19" fmla="*/ 1987 h 2151"/>
                                    <a:gd name="T20" fmla="*/ 20462 w 541"/>
                                    <a:gd name="T21" fmla="*/ 2981 h 2151"/>
                                    <a:gd name="T22" fmla="*/ 21744 w 541"/>
                                    <a:gd name="T23" fmla="*/ 4201 h 2151"/>
                                    <a:gd name="T24" fmla="*/ 22751 w 541"/>
                                    <a:gd name="T25" fmla="*/ 5556 h 2151"/>
                                    <a:gd name="T26" fmla="*/ 23621 w 541"/>
                                    <a:gd name="T27" fmla="*/ 7091 h 2151"/>
                                    <a:gd name="T28" fmla="*/ 24261 w 541"/>
                                    <a:gd name="T29" fmla="*/ 8717 h 2151"/>
                                    <a:gd name="T30" fmla="*/ 24628 w 541"/>
                                    <a:gd name="T31" fmla="*/ 10388 h 2151"/>
                                    <a:gd name="T32" fmla="*/ 24765 w 541"/>
                                    <a:gd name="T33" fmla="*/ 12195 h 2151"/>
                                    <a:gd name="T34" fmla="*/ 24628 w 541"/>
                                    <a:gd name="T35" fmla="*/ 14002 h 2151"/>
                                    <a:gd name="T36" fmla="*/ 24261 w 541"/>
                                    <a:gd name="T37" fmla="*/ 15673 h 2151"/>
                                    <a:gd name="T38" fmla="*/ 23621 w 541"/>
                                    <a:gd name="T39" fmla="*/ 17344 h 2151"/>
                                    <a:gd name="T40" fmla="*/ 22751 w 541"/>
                                    <a:gd name="T41" fmla="*/ 18835 h 2151"/>
                                    <a:gd name="T42" fmla="*/ 21744 w 541"/>
                                    <a:gd name="T43" fmla="*/ 20190 h 2151"/>
                                    <a:gd name="T44" fmla="*/ 20462 w 541"/>
                                    <a:gd name="T45" fmla="*/ 21409 h 2151"/>
                                    <a:gd name="T46" fmla="*/ 19135 w 541"/>
                                    <a:gd name="T47" fmla="*/ 22403 h 2151"/>
                                    <a:gd name="T48" fmla="*/ 17578 w 541"/>
                                    <a:gd name="T49" fmla="*/ 23261 h 2151"/>
                                    <a:gd name="T50" fmla="*/ 15976 w 541"/>
                                    <a:gd name="T51" fmla="*/ 23894 h 2151"/>
                                    <a:gd name="T52" fmla="*/ 14236 w 541"/>
                                    <a:gd name="T53" fmla="*/ 24300 h 2151"/>
                                    <a:gd name="T54" fmla="*/ 12405 w 541"/>
                                    <a:gd name="T55" fmla="*/ 24390 h 2151"/>
                                    <a:gd name="T56" fmla="*/ 10574 w 541"/>
                                    <a:gd name="T57" fmla="*/ 24300 h 2151"/>
                                    <a:gd name="T58" fmla="*/ 8835 w 541"/>
                                    <a:gd name="T59" fmla="*/ 23894 h 2151"/>
                                    <a:gd name="T60" fmla="*/ 7187 w 541"/>
                                    <a:gd name="T61" fmla="*/ 23261 h 2151"/>
                                    <a:gd name="T62" fmla="*/ 5722 w 541"/>
                                    <a:gd name="T63" fmla="*/ 22403 h 2151"/>
                                    <a:gd name="T64" fmla="*/ 4303 w 541"/>
                                    <a:gd name="T65" fmla="*/ 21409 h 2151"/>
                                    <a:gd name="T66" fmla="*/ 3113 w 541"/>
                                    <a:gd name="T67" fmla="*/ 20190 h 2151"/>
                                    <a:gd name="T68" fmla="*/ 2014 w 541"/>
                                    <a:gd name="T69" fmla="*/ 18835 h 2151"/>
                                    <a:gd name="T70" fmla="*/ 1190 w 541"/>
                                    <a:gd name="T71" fmla="*/ 17344 h 2151"/>
                                    <a:gd name="T72" fmla="*/ 595 w 541"/>
                                    <a:gd name="T73" fmla="*/ 15673 h 2151"/>
                                    <a:gd name="T74" fmla="*/ 137 w 541"/>
                                    <a:gd name="T75" fmla="*/ 14002 h 2151"/>
                                    <a:gd name="T76" fmla="*/ 0 w 541"/>
                                    <a:gd name="T77" fmla="*/ 12195 h 2151"/>
                                    <a:gd name="T78" fmla="*/ 137 w 541"/>
                                    <a:gd name="T79" fmla="*/ 10388 h 2151"/>
                                    <a:gd name="T80" fmla="*/ 595 w 541"/>
                                    <a:gd name="T81" fmla="*/ 8717 h 2151"/>
                                    <a:gd name="T82" fmla="*/ 1190 w 541"/>
                                    <a:gd name="T83" fmla="*/ 7091 h 2151"/>
                                    <a:gd name="T84" fmla="*/ 2014 w 541"/>
                                    <a:gd name="T85" fmla="*/ 5556 h 2151"/>
                                    <a:gd name="T86" fmla="*/ 3113 w 541"/>
                                    <a:gd name="T87" fmla="*/ 4201 h 2151"/>
                                    <a:gd name="T88" fmla="*/ 4303 w 541"/>
                                    <a:gd name="T89" fmla="*/ 2981 h 2151"/>
                                    <a:gd name="T90" fmla="*/ 5722 w 541"/>
                                    <a:gd name="T91" fmla="*/ 1987 h 2151"/>
                                    <a:gd name="T92" fmla="*/ 7187 w 541"/>
                                    <a:gd name="T93" fmla="*/ 1174 h 2151"/>
                                    <a:gd name="T94" fmla="*/ 8835 w 541"/>
                                    <a:gd name="T95" fmla="*/ 497 h 2151"/>
                                    <a:gd name="T96" fmla="*/ 10574 w 541"/>
                                    <a:gd name="T97" fmla="*/ 136 h 2151"/>
                                    <a:gd name="T98" fmla="*/ 12405 w 541"/>
                                    <a:gd name="T99" fmla="*/ 0 h 2151"/>
                                    <a:gd name="T100" fmla="*/ 0 60000 65536"/>
                                    <a:gd name="T101" fmla="*/ 0 60000 65536"/>
                                    <a:gd name="T102" fmla="*/ 0 60000 65536"/>
                                    <a:gd name="T103" fmla="*/ 0 60000 6553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</a:gdLst>
                                  <a:ahLst/>
                                  <a:cxnLst>
                                    <a:cxn ang="T100">
                                      <a:pos x="T0" y="T1"/>
                                    </a:cxn>
                                    <a:cxn ang="T101">
                                      <a:pos x="T2" y="T3"/>
                                    </a:cxn>
                                    <a:cxn ang="T102">
                                      <a:pos x="T4" y="T5"/>
                                    </a:cxn>
                                    <a:cxn ang="T103">
                                      <a:pos x="T6" y="T7"/>
                                    </a:cxn>
                                    <a:cxn ang="T104">
                                      <a:pos x="T8" y="T9"/>
                                    </a:cxn>
                                    <a:cxn ang="T105">
                                      <a:pos x="T10" y="T11"/>
                                    </a:cxn>
                                    <a:cxn ang="T106">
                                      <a:pos x="T12" y="T13"/>
                                    </a:cxn>
                                    <a:cxn ang="T107">
                                      <a:pos x="T14" y="T15"/>
                                    </a:cxn>
                                    <a:cxn ang="T108">
                                      <a:pos x="T16" y="T17"/>
                                    </a:cxn>
                                    <a:cxn ang="T109">
                                      <a:pos x="T18" y="T19"/>
                                    </a:cxn>
                                    <a:cxn ang="T110">
                                      <a:pos x="T20" y="T21"/>
                                    </a:cxn>
                                    <a:cxn ang="T111">
                                      <a:pos x="T22" y="T23"/>
                                    </a:cxn>
                                    <a:cxn ang="T112">
                                      <a:pos x="T24" y="T25"/>
                                    </a:cxn>
                                    <a:cxn ang="T113">
                                      <a:pos x="T26" y="T27"/>
                                    </a:cxn>
                                    <a:cxn ang="T114">
                                      <a:pos x="T28" y="T29"/>
                                    </a:cxn>
                                    <a:cxn ang="T115">
                                      <a:pos x="T30" y="T31"/>
                                    </a:cxn>
                                    <a:cxn ang="T116">
                                      <a:pos x="T32" y="T33"/>
                                    </a:cxn>
                                    <a:cxn ang="T117">
                                      <a:pos x="T34" y="T35"/>
                                    </a:cxn>
                                    <a:cxn ang="T118">
                                      <a:pos x="T36" y="T37"/>
                                    </a:cxn>
                                    <a:cxn ang="T119">
                                      <a:pos x="T38" y="T39"/>
                                    </a:cxn>
                                    <a:cxn ang="T120">
                                      <a:pos x="T40" y="T41"/>
                                    </a:cxn>
                                    <a:cxn ang="T121">
                                      <a:pos x="T42" y="T43"/>
                                    </a:cxn>
                                    <a:cxn ang="T122">
                                      <a:pos x="T44" y="T45"/>
                                    </a:cxn>
                                    <a:cxn ang="T123">
                                      <a:pos x="T46" y="T47"/>
                                    </a:cxn>
                                    <a:cxn ang="T124">
                                      <a:pos x="T48" y="T49"/>
                                    </a:cxn>
                                    <a:cxn ang="T125">
                                      <a:pos x="T50" y="T51"/>
                                    </a:cxn>
                                    <a:cxn ang="T126">
                                      <a:pos x="T52" y="T53"/>
                                    </a:cxn>
                                    <a:cxn ang="T127">
                                      <a:pos x="T54" y="T55"/>
                                    </a:cxn>
                                    <a:cxn ang="T128">
                                      <a:pos x="T56" y="T57"/>
                                    </a:cxn>
                                    <a:cxn ang="T129">
                                      <a:pos x="T58" y="T59"/>
                                    </a:cxn>
                                    <a:cxn ang="T130">
                                      <a:pos x="T60" y="T61"/>
                                    </a:cxn>
                                    <a:cxn ang="T131">
                                      <a:pos x="T62" y="T63"/>
                                    </a:cxn>
                                    <a:cxn ang="T132">
                                      <a:pos x="T64" y="T65"/>
                                    </a:cxn>
                                    <a:cxn ang="T133">
                                      <a:pos x="T66" y="T67"/>
                                    </a:cxn>
                                    <a:cxn ang="T134">
                                      <a:pos x="T68" y="T69"/>
                                    </a:cxn>
                                    <a:cxn ang="T135">
                                      <a:pos x="T70" y="T71"/>
                                    </a:cxn>
                                    <a:cxn ang="T136">
                                      <a:pos x="T72" y="T73"/>
                                    </a:cxn>
                                    <a:cxn ang="T137">
                                      <a:pos x="T74" y="T75"/>
                                    </a:cxn>
                                    <a:cxn ang="T138">
                                      <a:pos x="T76" y="T77"/>
                                    </a:cxn>
                                    <a:cxn ang="T139">
                                      <a:pos x="T78" y="T79"/>
                                    </a:cxn>
                                    <a:cxn ang="T140">
                                      <a:pos x="T80" y="T81"/>
                                    </a:cxn>
                                    <a:cxn ang="T141">
                                      <a:pos x="T82" y="T83"/>
                                    </a:cxn>
                                    <a:cxn ang="T142">
                                      <a:pos x="T84" y="T85"/>
                                    </a:cxn>
                                    <a:cxn ang="T143">
                                      <a:pos x="T86" y="T87"/>
                                    </a:cxn>
                                    <a:cxn ang="T144">
                                      <a:pos x="T88" y="T89"/>
                                    </a:cxn>
                                    <a:cxn ang="T145">
                                      <a:pos x="T90" y="T91"/>
                                    </a:cxn>
                                    <a:cxn ang="T146">
                                      <a:pos x="T92" y="T93"/>
                                    </a:cxn>
                                    <a:cxn ang="T147">
                                      <a:pos x="T94" y="T95"/>
                                    </a:cxn>
                                    <a:cxn ang="T148">
                                      <a:pos x="T96" y="T97"/>
                                    </a:cxn>
                                    <a:cxn ang="T149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">
                      <v:rect id="矩形 8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xs/cMA&#10;AADaAAAADwAAAGRycy9kb3ducmV2LnhtbESPzWrDMBCE74W+g9hCb4nkNAmNGzmUQsnPJThN7ou1&#10;tU2tlZGUxHn7qFDocZiZb5jlarCduJAPrWMN2ViBIK6cabnWcPz6HL2CCBHZYOeYNNwowKp4fFhi&#10;btyVS7ocYi0ShEOOGpoY+1zKUDVkMYxdT5y8b+ctxiR9LY3Ha4LbTk6UmkuLLaeFBnv6aKj6OZyt&#10;hrXaL07n2rCaymzy0u625cLPtH5+Gt7fQEQa4n/4r70xGmbweyXdAF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xs/cMAAADaAAAADwAAAAAAAAAAAAAAAACYAgAAZHJzL2Rv&#10;d25yZXYueG1sUEsFBgAAAAAEAAQA9QAAAIgDAAAAAA==&#10;" fillcolor="#5b9bd5 [3204]" stroked="f" strokeweight="0"/>
                      <v:shape id="任意多边形 9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Saw8IA&#10;AADaAAAADwAAAGRycy9kb3ducmV2LnhtbESPT4vCMBTE74LfITzBm6buQaVrLCII60HWv/e3zdu2&#10;a/NSm1i7fnojCB6HmfkNM0taU4qGaldYVjAaRiCIU6sLzhQcD6vBFITzyBpLy6Tgnxwk825nhrG2&#10;N95Rs/eZCBB2MSrIva9iKV2ak0E3tBVx8H5tbdAHWWdS13gLcFPKjygaS4MFh4UcK1rmlJ73V6Pg&#10;+8f+3Q+XbVae1tXR6k062U6mSvV77eIThKfWv8Ov9pdWMIbnlXA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xJrDwgAAANoAAAAPAAAAAAAAAAAAAAAAAJgCAABkcnMvZG93&#10;bnJldi54bWxQSwUGAAAAAAQABAD1AAAAhw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62851,1613694;1070800,1613694;1070800,4388235;62851,4388235;62851,1613694;567855,0;651672,6143;731323,22448;804657,53026;875930,89748;936675,134644;995361,189748;1041458,250950;1081283,320282;1110580,393724;1127380,469199;1133651,550816;1127380,632433;1110580,707908;1081283,783383;1041458,850727;995361,911929;936675,966988;875930,1011884;804657,1050638;731323,1079229;651672,1097567;567855,1101632;484039,1097567;404434,1079229;328995,1050638;261932,1011884;196976,966988;142502,911929;92194,850727;54474,783383;27237,707908;6271,632433;0,550816;6271,469199;27237,393724;54474,320282;92194,250950;142502,189748;196976,134644;261932,89748;328995,53026;404434,22448;484039,6143;56785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4546F8" w:rsidRPr="004546F8" w:rsidRDefault="004546F8" w:rsidP="004546F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lang w:val="en-US"/>
              </w:rPr>
            </w:pPr>
            <w:r w:rsidRPr="004546F8">
              <w:rPr>
                <w:rFonts w:ascii="Courier New" w:hAnsi="Courier New" w:cs="Courier New"/>
                <w:b/>
                <w:bCs/>
                <w:color w:val="7F0055"/>
                <w:sz w:val="24"/>
                <w:lang w:val="en-US"/>
              </w:rPr>
              <w:t>import</w:t>
            </w:r>
            <w:r w:rsidRPr="004546F8">
              <w:rPr>
                <w:rFonts w:ascii="Courier New" w:hAnsi="Courier New" w:cs="Courier New"/>
                <w:color w:val="000000"/>
                <w:sz w:val="24"/>
                <w:lang w:val="en-US"/>
              </w:rPr>
              <w:t xml:space="preserve"> java.util.Scanner;</w:t>
            </w:r>
          </w:p>
          <w:p w:rsidR="004546F8" w:rsidRPr="004546F8" w:rsidRDefault="004546F8" w:rsidP="004546F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lang w:val="en-US"/>
              </w:rPr>
            </w:pPr>
            <w:r w:rsidRPr="004546F8">
              <w:rPr>
                <w:rFonts w:ascii="Courier New" w:hAnsi="Courier New" w:cs="Courier New"/>
                <w:b/>
                <w:bCs/>
                <w:color w:val="7F0055"/>
                <w:sz w:val="24"/>
                <w:lang w:val="en-US"/>
              </w:rPr>
              <w:t>public</w:t>
            </w:r>
            <w:r w:rsidRPr="004546F8">
              <w:rPr>
                <w:rFonts w:ascii="Courier New" w:hAnsi="Courier New" w:cs="Courier New"/>
                <w:color w:val="000000"/>
                <w:sz w:val="24"/>
                <w:lang w:val="en-US"/>
              </w:rPr>
              <w:t xml:space="preserve"> </w:t>
            </w:r>
            <w:r w:rsidRPr="004546F8">
              <w:rPr>
                <w:rFonts w:ascii="Courier New" w:hAnsi="Courier New" w:cs="Courier New"/>
                <w:b/>
                <w:bCs/>
                <w:color w:val="7F0055"/>
                <w:sz w:val="24"/>
                <w:lang w:val="en-US"/>
              </w:rPr>
              <w:t>class</w:t>
            </w:r>
            <w:r w:rsidRPr="004546F8">
              <w:rPr>
                <w:rFonts w:ascii="Courier New" w:hAnsi="Courier New" w:cs="Courier New"/>
                <w:color w:val="000000"/>
                <w:sz w:val="24"/>
                <w:lang w:val="en-US"/>
              </w:rPr>
              <w:t xml:space="preserve"> UncheckedExceptionExp {</w:t>
            </w:r>
          </w:p>
          <w:p w:rsidR="004546F8" w:rsidRPr="004546F8" w:rsidRDefault="004546F8" w:rsidP="004546F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lang w:val="en-US"/>
              </w:rPr>
            </w:pPr>
            <w:r w:rsidRPr="004546F8">
              <w:rPr>
                <w:rFonts w:ascii="Courier New" w:hAnsi="Courier New" w:cs="Courier New"/>
                <w:color w:val="000000"/>
                <w:sz w:val="24"/>
                <w:lang w:val="en-US"/>
              </w:rPr>
              <w:tab/>
            </w:r>
            <w:r w:rsidRPr="004546F8">
              <w:rPr>
                <w:rFonts w:ascii="Courier New" w:hAnsi="Courier New" w:cs="Courier New"/>
                <w:b/>
                <w:bCs/>
                <w:color w:val="7F0055"/>
                <w:sz w:val="24"/>
                <w:lang w:val="en-US"/>
              </w:rPr>
              <w:t>private</w:t>
            </w:r>
            <w:r w:rsidRPr="004546F8">
              <w:rPr>
                <w:rFonts w:ascii="Courier New" w:hAnsi="Courier New" w:cs="Courier New"/>
                <w:color w:val="000000"/>
                <w:sz w:val="24"/>
                <w:lang w:val="en-US"/>
              </w:rPr>
              <w:t xml:space="preserve"> </w:t>
            </w:r>
            <w:r w:rsidRPr="004546F8">
              <w:rPr>
                <w:rFonts w:ascii="Courier New" w:hAnsi="Courier New" w:cs="Courier New"/>
                <w:b/>
                <w:bCs/>
                <w:color w:val="7F0055"/>
                <w:sz w:val="24"/>
                <w:lang w:val="en-US"/>
              </w:rPr>
              <w:t>static</w:t>
            </w:r>
            <w:r w:rsidRPr="004546F8">
              <w:rPr>
                <w:rFonts w:ascii="Courier New" w:hAnsi="Courier New" w:cs="Courier New"/>
                <w:color w:val="000000"/>
                <w:sz w:val="24"/>
                <w:lang w:val="en-US"/>
              </w:rPr>
              <w:t xml:space="preserve"> </w:t>
            </w:r>
            <w:r w:rsidRPr="004546F8">
              <w:rPr>
                <w:rFonts w:ascii="Courier New" w:hAnsi="Courier New" w:cs="Courier New"/>
                <w:b/>
                <w:bCs/>
                <w:color w:val="7F0055"/>
                <w:sz w:val="24"/>
                <w:lang w:val="en-US"/>
              </w:rPr>
              <w:t>int</w:t>
            </w:r>
            <w:r w:rsidRPr="004546F8">
              <w:rPr>
                <w:rFonts w:ascii="Courier New" w:hAnsi="Courier New" w:cs="Courier New"/>
                <w:color w:val="000000"/>
                <w:sz w:val="24"/>
                <w:lang w:val="en-US"/>
              </w:rPr>
              <w:t xml:space="preserve"> </w:t>
            </w:r>
            <w:r w:rsidRPr="004546F8">
              <w:rPr>
                <w:rFonts w:ascii="Courier New" w:hAnsi="Courier New" w:cs="Courier New"/>
                <w:i/>
                <w:iCs/>
                <w:color w:val="0000C0"/>
                <w:sz w:val="24"/>
                <w:lang w:val="en-US"/>
              </w:rPr>
              <w:t>op1</w:t>
            </w:r>
            <w:r w:rsidRPr="004546F8">
              <w:rPr>
                <w:rFonts w:ascii="Courier New" w:hAnsi="Courier New" w:cs="Courier New"/>
                <w:color w:val="000000"/>
                <w:sz w:val="24"/>
                <w:lang w:val="en-US"/>
              </w:rPr>
              <w:t xml:space="preserve"> = 325;</w:t>
            </w:r>
            <w:r w:rsidRPr="004546F8">
              <w:rPr>
                <w:rFonts w:ascii="Courier New" w:hAnsi="Courier New" w:cs="Courier New"/>
                <w:color w:val="3F7F5F"/>
                <w:sz w:val="24"/>
                <w:lang w:val="en-US"/>
              </w:rPr>
              <w:t>//</w:t>
            </w:r>
            <w:r w:rsidRPr="00885628">
              <w:rPr>
                <w:rFonts w:ascii="Courier New" w:hAnsi="Courier New" w:cs="Courier New"/>
                <w:color w:val="3F7F5F"/>
                <w:sz w:val="24"/>
              </w:rPr>
              <w:t>被除数</w:t>
            </w:r>
          </w:p>
          <w:p w:rsidR="004546F8" w:rsidRPr="004546F8" w:rsidRDefault="004546F8" w:rsidP="004546F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lang w:val="en-US"/>
              </w:rPr>
            </w:pPr>
            <w:r w:rsidRPr="004546F8">
              <w:rPr>
                <w:rFonts w:ascii="Courier New" w:hAnsi="Courier New" w:cs="Courier New"/>
                <w:color w:val="000000"/>
                <w:sz w:val="24"/>
                <w:lang w:val="en-US"/>
              </w:rPr>
              <w:tab/>
            </w:r>
            <w:r w:rsidRPr="004546F8">
              <w:rPr>
                <w:rFonts w:ascii="Courier New" w:hAnsi="Courier New" w:cs="Courier New"/>
                <w:b/>
                <w:bCs/>
                <w:color w:val="7F0055"/>
                <w:sz w:val="24"/>
                <w:lang w:val="en-US"/>
              </w:rPr>
              <w:t>public</w:t>
            </w:r>
            <w:r w:rsidRPr="004546F8">
              <w:rPr>
                <w:rFonts w:ascii="Courier New" w:hAnsi="Courier New" w:cs="Courier New"/>
                <w:color w:val="000000"/>
                <w:sz w:val="24"/>
                <w:lang w:val="en-US"/>
              </w:rPr>
              <w:t xml:space="preserve"> </w:t>
            </w:r>
            <w:r w:rsidRPr="004546F8">
              <w:rPr>
                <w:rFonts w:ascii="Courier New" w:hAnsi="Courier New" w:cs="Courier New"/>
                <w:b/>
                <w:bCs/>
                <w:color w:val="7F0055"/>
                <w:sz w:val="24"/>
                <w:lang w:val="en-US"/>
              </w:rPr>
              <w:t>static</w:t>
            </w:r>
            <w:r w:rsidRPr="004546F8">
              <w:rPr>
                <w:rFonts w:ascii="Courier New" w:hAnsi="Courier New" w:cs="Courier New"/>
                <w:color w:val="000000"/>
                <w:sz w:val="24"/>
                <w:lang w:val="en-US"/>
              </w:rPr>
              <w:t xml:space="preserve"> </w:t>
            </w:r>
            <w:r w:rsidRPr="004546F8">
              <w:rPr>
                <w:rFonts w:ascii="Courier New" w:hAnsi="Courier New" w:cs="Courier New"/>
                <w:b/>
                <w:bCs/>
                <w:color w:val="7F0055"/>
                <w:sz w:val="24"/>
                <w:lang w:val="en-US"/>
              </w:rPr>
              <w:t>void</w:t>
            </w:r>
            <w:r w:rsidRPr="004546F8">
              <w:rPr>
                <w:rFonts w:ascii="Courier New" w:hAnsi="Courier New" w:cs="Courier New"/>
                <w:color w:val="000000"/>
                <w:sz w:val="24"/>
                <w:lang w:val="en-US"/>
              </w:rPr>
              <w:t xml:space="preserve"> main(String[] args) {</w:t>
            </w:r>
          </w:p>
          <w:p w:rsidR="004546F8" w:rsidRPr="004546F8" w:rsidRDefault="004546F8" w:rsidP="004546F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lang w:val="en-US"/>
              </w:rPr>
            </w:pPr>
            <w:r w:rsidRPr="004546F8">
              <w:rPr>
                <w:rFonts w:ascii="Courier New" w:hAnsi="Courier New" w:cs="Courier New"/>
                <w:color w:val="000000"/>
                <w:sz w:val="24"/>
                <w:lang w:val="en-US"/>
              </w:rPr>
              <w:tab/>
            </w:r>
            <w:r w:rsidRPr="004546F8">
              <w:rPr>
                <w:rFonts w:ascii="Courier New" w:hAnsi="Courier New" w:cs="Courier New"/>
                <w:color w:val="000000"/>
                <w:sz w:val="24"/>
                <w:lang w:val="en-US"/>
              </w:rPr>
              <w:tab/>
              <w:t>System.</w:t>
            </w:r>
            <w:r w:rsidRPr="004546F8">
              <w:rPr>
                <w:rFonts w:ascii="Courier New" w:hAnsi="Courier New" w:cs="Courier New"/>
                <w:i/>
                <w:iCs/>
                <w:color w:val="0000C0"/>
                <w:sz w:val="24"/>
                <w:lang w:val="en-US"/>
              </w:rPr>
              <w:t>out</w:t>
            </w:r>
            <w:r w:rsidRPr="004546F8">
              <w:rPr>
                <w:rFonts w:ascii="Courier New" w:hAnsi="Courier New" w:cs="Courier New"/>
                <w:color w:val="000000"/>
                <w:sz w:val="24"/>
                <w:lang w:val="en-US"/>
              </w:rPr>
              <w:t>.println(</w:t>
            </w:r>
            <w:r w:rsidRPr="004546F8">
              <w:rPr>
                <w:rFonts w:ascii="Courier New" w:hAnsi="Courier New" w:cs="Courier New"/>
                <w:color w:val="2A00FF"/>
                <w:sz w:val="24"/>
                <w:lang w:val="en-US"/>
              </w:rPr>
              <w:t>"</w:t>
            </w:r>
            <w:r w:rsidRPr="00885628">
              <w:rPr>
                <w:rFonts w:ascii="Courier New" w:hAnsi="Courier New" w:cs="Courier New"/>
                <w:color w:val="2A00FF"/>
                <w:sz w:val="24"/>
              </w:rPr>
              <w:t>请输入除数</w:t>
            </w:r>
            <w:r w:rsidRPr="004546F8">
              <w:rPr>
                <w:rFonts w:ascii="Courier New" w:hAnsi="Courier New" w:cs="Courier New"/>
                <w:color w:val="2A00FF"/>
                <w:sz w:val="24"/>
                <w:lang w:val="en-US"/>
              </w:rPr>
              <w:t>："</w:t>
            </w:r>
            <w:r w:rsidRPr="004546F8">
              <w:rPr>
                <w:rFonts w:ascii="Courier New" w:hAnsi="Courier New" w:cs="Courier New"/>
                <w:color w:val="000000"/>
                <w:sz w:val="24"/>
                <w:lang w:val="en-US"/>
              </w:rPr>
              <w:t>);</w:t>
            </w:r>
          </w:p>
          <w:p w:rsidR="004546F8" w:rsidRPr="004546F8" w:rsidRDefault="004546F8" w:rsidP="004546F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lang w:val="en-US"/>
              </w:rPr>
            </w:pPr>
            <w:r w:rsidRPr="004546F8">
              <w:rPr>
                <w:rFonts w:ascii="Courier New" w:hAnsi="Courier New" w:cs="Courier New"/>
                <w:color w:val="000000"/>
                <w:sz w:val="24"/>
                <w:lang w:val="en-US"/>
              </w:rPr>
              <w:tab/>
            </w:r>
            <w:r w:rsidRPr="004546F8">
              <w:rPr>
                <w:rFonts w:ascii="Courier New" w:hAnsi="Courier New" w:cs="Courier New"/>
                <w:color w:val="000000"/>
                <w:sz w:val="24"/>
                <w:lang w:val="en-US"/>
              </w:rPr>
              <w:tab/>
              <w:t xml:space="preserve">Scanner scanner = </w:t>
            </w:r>
            <w:r w:rsidRPr="004546F8">
              <w:rPr>
                <w:rFonts w:ascii="Courier New" w:hAnsi="Courier New" w:cs="Courier New"/>
                <w:b/>
                <w:bCs/>
                <w:color w:val="7F0055"/>
                <w:sz w:val="24"/>
                <w:lang w:val="en-US"/>
              </w:rPr>
              <w:t>new</w:t>
            </w:r>
            <w:r w:rsidRPr="004546F8">
              <w:rPr>
                <w:rFonts w:ascii="Courier New" w:hAnsi="Courier New" w:cs="Courier New"/>
                <w:color w:val="000000"/>
                <w:sz w:val="24"/>
                <w:lang w:val="en-US"/>
              </w:rPr>
              <w:t xml:space="preserve"> Scanner(System.</w:t>
            </w:r>
            <w:r w:rsidRPr="004546F8">
              <w:rPr>
                <w:rFonts w:ascii="Courier New" w:hAnsi="Courier New" w:cs="Courier New"/>
                <w:i/>
                <w:iCs/>
                <w:color w:val="0000C0"/>
                <w:sz w:val="24"/>
                <w:lang w:val="en-US"/>
              </w:rPr>
              <w:t>in</w:t>
            </w:r>
            <w:r w:rsidRPr="004546F8">
              <w:rPr>
                <w:rFonts w:ascii="Courier New" w:hAnsi="Courier New" w:cs="Courier New"/>
                <w:color w:val="000000"/>
                <w:sz w:val="24"/>
                <w:lang w:val="en-US"/>
              </w:rPr>
              <w:t>);</w:t>
            </w:r>
          </w:p>
          <w:p w:rsidR="004546F8" w:rsidRPr="00885628" w:rsidRDefault="004546F8" w:rsidP="004546F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  <w:r w:rsidRPr="004546F8">
              <w:rPr>
                <w:rFonts w:ascii="Courier New" w:hAnsi="Courier New" w:cs="Courier New"/>
                <w:color w:val="000000"/>
                <w:sz w:val="24"/>
                <w:lang w:val="en-US"/>
              </w:rPr>
              <w:tab/>
            </w:r>
            <w:r w:rsidRPr="004546F8">
              <w:rPr>
                <w:rFonts w:ascii="Courier New" w:hAnsi="Courier New" w:cs="Courier New"/>
                <w:color w:val="000000"/>
                <w:sz w:val="24"/>
                <w:lang w:val="en-US"/>
              </w:rPr>
              <w:tab/>
            </w:r>
            <w:r w:rsidRPr="00885628">
              <w:rPr>
                <w:rFonts w:ascii="Courier New" w:hAnsi="Courier New" w:cs="Courier New"/>
                <w:b/>
                <w:bCs/>
                <w:color w:val="7F0055"/>
                <w:sz w:val="24"/>
              </w:rPr>
              <w:t>int</w:t>
            </w:r>
            <w:r w:rsidRPr="00885628">
              <w:rPr>
                <w:rFonts w:ascii="Courier New" w:hAnsi="Courier New" w:cs="Courier New"/>
                <w:color w:val="000000"/>
                <w:sz w:val="24"/>
              </w:rPr>
              <w:t xml:space="preserve"> op2 = scanner.nextInt();</w:t>
            </w:r>
          </w:p>
          <w:p w:rsidR="004546F8" w:rsidRPr="00885628" w:rsidRDefault="004546F8" w:rsidP="004546F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  <w:r w:rsidRPr="00885628">
              <w:rPr>
                <w:rFonts w:ascii="Courier New" w:hAnsi="Courier New" w:cs="Courier New"/>
                <w:color w:val="000000"/>
                <w:sz w:val="24"/>
              </w:rPr>
              <w:tab/>
            </w:r>
            <w:r w:rsidRPr="00885628">
              <w:rPr>
                <w:rFonts w:ascii="Courier New" w:hAnsi="Courier New" w:cs="Courier New"/>
                <w:color w:val="000000"/>
                <w:sz w:val="24"/>
              </w:rPr>
              <w:tab/>
              <w:t>System.</w:t>
            </w:r>
            <w:r w:rsidRPr="00885628">
              <w:rPr>
                <w:rFonts w:ascii="Courier New" w:hAnsi="Courier New" w:cs="Courier New"/>
                <w:i/>
                <w:iCs/>
                <w:color w:val="0000C0"/>
                <w:sz w:val="24"/>
              </w:rPr>
              <w:t>out</w:t>
            </w:r>
            <w:r w:rsidRPr="00885628">
              <w:rPr>
                <w:rFonts w:ascii="Courier New" w:hAnsi="Courier New" w:cs="Courier New"/>
                <w:color w:val="000000"/>
                <w:sz w:val="24"/>
              </w:rPr>
              <w:t>.println(</w:t>
            </w:r>
            <w:r w:rsidRPr="00885628">
              <w:rPr>
                <w:rFonts w:ascii="Courier New" w:hAnsi="Courier New" w:cs="Courier New"/>
                <w:color w:val="2A00FF"/>
                <w:sz w:val="24"/>
              </w:rPr>
              <w:t>"两数相除的结果是："</w:t>
            </w:r>
            <w:r w:rsidRPr="00885628">
              <w:rPr>
                <w:rFonts w:ascii="Courier New" w:hAnsi="Courier New" w:cs="Courier New"/>
                <w:color w:val="000000"/>
                <w:sz w:val="24"/>
              </w:rPr>
              <w:t>+</w:t>
            </w:r>
            <w:r w:rsidRPr="00885628">
              <w:rPr>
                <w:rFonts w:ascii="Courier New" w:hAnsi="Courier New" w:cs="Courier New"/>
                <w:i/>
                <w:iCs/>
                <w:color w:val="0000C0"/>
                <w:sz w:val="24"/>
              </w:rPr>
              <w:t>op1</w:t>
            </w:r>
            <w:r w:rsidRPr="00885628">
              <w:rPr>
                <w:rFonts w:ascii="Courier New" w:hAnsi="Courier New" w:cs="Courier New"/>
                <w:color w:val="000000"/>
                <w:sz w:val="24"/>
              </w:rPr>
              <w:t>/op2);</w:t>
            </w:r>
          </w:p>
          <w:p w:rsidR="004546F8" w:rsidRPr="00885628" w:rsidRDefault="004546F8" w:rsidP="004546F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</w:rPr>
            </w:pPr>
            <w:r w:rsidRPr="00885628">
              <w:rPr>
                <w:rFonts w:ascii="Courier New" w:hAnsi="Courier New" w:cs="Courier New"/>
                <w:color w:val="000000"/>
                <w:sz w:val="24"/>
              </w:rPr>
              <w:lastRenderedPageBreak/>
              <w:tab/>
              <w:t>}</w:t>
            </w:r>
          </w:p>
          <w:p w:rsidR="004546F8" w:rsidRPr="00D972E4" w:rsidRDefault="004546F8" w:rsidP="004546F8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hAnsi="Microsoft YaHei UI"/>
                <w:sz w:val="22"/>
                <w:szCs w:val="22"/>
              </w:rPr>
            </w:pPr>
            <w:r w:rsidRPr="00885628">
              <w:rPr>
                <w:rFonts w:ascii="Courier New" w:hAnsi="Courier New" w:cs="Courier New"/>
                <w:color w:val="000000"/>
                <w:sz w:val="24"/>
              </w:rPr>
              <w:t>}</w:t>
            </w:r>
          </w:p>
        </w:tc>
      </w:tr>
    </w:tbl>
    <w:p w:rsidR="004546F8" w:rsidRPr="003C3FAD" w:rsidRDefault="004546F8" w:rsidP="004546F8">
      <w:pPr>
        <w:spacing w:line="240" w:lineRule="auto"/>
        <w:ind w:firstLine="360"/>
        <w:rPr>
          <w:rFonts w:ascii="Courier New" w:hAnsi="Courier New" w:cs="宋体"/>
          <w:sz w:val="24"/>
          <w:szCs w:val="24"/>
        </w:rPr>
      </w:pPr>
    </w:p>
    <w:p w:rsidR="004546F8" w:rsidRPr="004546F8" w:rsidRDefault="004546F8" w:rsidP="004546F8">
      <w:pPr>
        <w:pStyle w:val="a"/>
        <w:tabs>
          <w:tab w:val="clear" w:pos="500"/>
          <w:tab w:val="num" w:pos="360"/>
        </w:tabs>
        <w:spacing w:line="240" w:lineRule="auto"/>
        <w:ind w:left="431" w:hanging="289"/>
        <w:rPr>
          <w:rFonts w:ascii="Courier New" w:hAnsi="Courier New" w:cs="宋体"/>
          <w:sz w:val="24"/>
          <w:szCs w:val="24"/>
        </w:rPr>
      </w:pPr>
      <w:r w:rsidRPr="004546F8">
        <w:rPr>
          <w:rFonts w:ascii="Courier New" w:hAnsi="Courier New" w:cs="宋体" w:hint="eastAsia"/>
          <w:sz w:val="24"/>
          <w:szCs w:val="24"/>
        </w:rPr>
        <w:t>运行上述代码，并分别输入一个非零数和零作为除数，验证程序会分别输出什么样的结果，当除数为零时会产生什么类型的异常对象。</w:t>
      </w:r>
    </w:p>
    <w:p w:rsidR="004546F8" w:rsidRPr="00240636" w:rsidRDefault="004546F8" w:rsidP="004546F8">
      <w:pPr>
        <w:pStyle w:val="a"/>
        <w:tabs>
          <w:tab w:val="clear" w:pos="500"/>
          <w:tab w:val="num" w:pos="360"/>
        </w:tabs>
        <w:spacing w:line="240" w:lineRule="auto"/>
        <w:ind w:left="431" w:hanging="289"/>
        <w:rPr>
          <w:rFonts w:ascii="Courier New" w:hAnsi="Courier New" w:cs="宋体"/>
          <w:color w:val="FF0000"/>
          <w:sz w:val="24"/>
          <w:szCs w:val="24"/>
        </w:rPr>
      </w:pPr>
      <w:r w:rsidRPr="00240636">
        <w:rPr>
          <w:rFonts w:ascii="Courier New" w:hAnsi="Courier New" w:cs="宋体" w:hint="eastAsia"/>
          <w:color w:val="FF0000"/>
          <w:sz w:val="24"/>
          <w:szCs w:val="24"/>
        </w:rPr>
        <w:t>修改</w:t>
      </w:r>
      <w:r w:rsidRPr="00240636">
        <w:rPr>
          <w:rFonts w:ascii="Courier New" w:hAnsi="Courier New" w:cs="宋体"/>
          <w:color w:val="FF0000"/>
          <w:sz w:val="24"/>
          <w:szCs w:val="24"/>
        </w:rPr>
        <w:t>UncheckedExceptionExp</w:t>
      </w:r>
      <w:r w:rsidRPr="00240636">
        <w:rPr>
          <w:rFonts w:ascii="Courier New" w:hAnsi="Courier New" w:cs="宋体" w:hint="eastAsia"/>
          <w:color w:val="FF0000"/>
          <w:sz w:val="24"/>
          <w:szCs w:val="24"/>
        </w:rPr>
        <w:t>类，当除数为零时，不显示异常调用</w:t>
      </w:r>
      <w:proofErr w:type="gramStart"/>
      <w:r w:rsidRPr="00240636">
        <w:rPr>
          <w:rFonts w:ascii="Courier New" w:hAnsi="Courier New" w:cs="宋体" w:hint="eastAsia"/>
          <w:color w:val="FF0000"/>
          <w:sz w:val="24"/>
          <w:szCs w:val="24"/>
        </w:rPr>
        <w:t>栈</w:t>
      </w:r>
      <w:proofErr w:type="gramEnd"/>
      <w:r w:rsidRPr="00240636">
        <w:rPr>
          <w:rFonts w:ascii="Courier New" w:hAnsi="Courier New" w:cs="宋体" w:hint="eastAsia"/>
          <w:color w:val="FF0000"/>
          <w:sz w:val="24"/>
          <w:szCs w:val="24"/>
        </w:rPr>
        <w:t>的信息，而输出“输入有误，除数不能为零”的信息。</w:t>
      </w:r>
    </w:p>
    <w:p w:rsidR="003C3FAD" w:rsidRDefault="004546F8" w:rsidP="004546F8">
      <w:pPr>
        <w:pStyle w:val="a"/>
        <w:tabs>
          <w:tab w:val="clear" w:pos="500"/>
          <w:tab w:val="num" w:pos="360"/>
        </w:tabs>
        <w:spacing w:line="240" w:lineRule="auto"/>
        <w:ind w:left="431" w:hanging="289"/>
        <w:rPr>
          <w:rFonts w:ascii="Courier New" w:hAnsi="Courier New" w:cs="宋体" w:hint="eastAsia"/>
          <w:sz w:val="24"/>
          <w:szCs w:val="24"/>
        </w:rPr>
      </w:pPr>
      <w:r w:rsidRPr="004546F8">
        <w:rPr>
          <w:rFonts w:ascii="Courier New" w:hAnsi="Courier New" w:cs="宋体" w:hint="eastAsia"/>
          <w:sz w:val="24"/>
          <w:szCs w:val="24"/>
        </w:rPr>
        <w:t>为什么在</w:t>
      </w:r>
      <w:r w:rsidRPr="004546F8">
        <w:rPr>
          <w:rFonts w:ascii="Courier New" w:hAnsi="Courier New" w:cs="宋体"/>
          <w:sz w:val="24"/>
          <w:szCs w:val="24"/>
        </w:rPr>
        <w:t>UncheckedExceptionExp</w:t>
      </w:r>
      <w:r>
        <w:rPr>
          <w:rFonts w:ascii="Courier New" w:hAnsi="Courier New" w:cs="宋体" w:hint="eastAsia"/>
          <w:sz w:val="24"/>
          <w:szCs w:val="24"/>
        </w:rPr>
        <w:t>类中没有进行异常处理程序仍然能够通过编译。</w:t>
      </w:r>
    </w:p>
    <w:p w:rsidR="003C3FAD" w:rsidRDefault="003C3FAD" w:rsidP="003C3FAD">
      <w:pPr>
        <w:spacing w:line="360" w:lineRule="auto"/>
        <w:rPr>
          <w:rFonts w:ascii="宋体" w:cs="宋体"/>
          <w:szCs w:val="21"/>
        </w:rPr>
      </w:pPr>
    </w:p>
    <w:p w:rsidR="003C3FAD" w:rsidRPr="003C3FAD" w:rsidRDefault="003F5983" w:rsidP="003C3FAD">
      <w:pPr>
        <w:pStyle w:val="2"/>
        <w:rPr>
          <w:rFonts w:ascii="Microsoft YaHei UI" w:hAnsi="Microsoft YaHei UI"/>
        </w:rPr>
      </w:pPr>
      <w:proofErr w:type="gramStart"/>
      <w:r>
        <w:rPr>
          <w:rFonts w:ascii="Microsoft YaHei UI" w:hAnsi="Microsoft YaHei UI" w:hint="eastAsia"/>
        </w:rPr>
        <w:t>非运行</w:t>
      </w:r>
      <w:proofErr w:type="gramEnd"/>
      <w:r>
        <w:rPr>
          <w:rFonts w:ascii="Microsoft YaHei UI" w:hAnsi="Microsoft YaHei UI" w:hint="eastAsia"/>
        </w:rPr>
        <w:t>时异常的处理</w:t>
      </w:r>
    </w:p>
    <w:p w:rsidR="003C3FAD" w:rsidRDefault="003F5983" w:rsidP="003C3FAD">
      <w:pPr>
        <w:pStyle w:val="a"/>
        <w:tabs>
          <w:tab w:val="clear" w:pos="500"/>
          <w:tab w:val="num" w:pos="360"/>
        </w:tabs>
        <w:spacing w:line="240" w:lineRule="auto"/>
        <w:ind w:left="431" w:hanging="289"/>
        <w:rPr>
          <w:rFonts w:ascii="Courier New" w:hAnsi="Courier New" w:cs="宋体"/>
          <w:sz w:val="24"/>
          <w:szCs w:val="24"/>
        </w:rPr>
      </w:pPr>
      <w:r>
        <w:rPr>
          <w:rFonts w:ascii="Courier New" w:hAnsi="Courier New" w:cs="宋体" w:hint="eastAsia"/>
          <w:sz w:val="24"/>
          <w:szCs w:val="24"/>
        </w:rPr>
        <w:t>下面给出了一个程序主要流程代码，但未处理</w:t>
      </w:r>
      <w:proofErr w:type="gramStart"/>
      <w:r>
        <w:rPr>
          <w:rFonts w:ascii="Courier New" w:hAnsi="Courier New" w:cs="宋体" w:hint="eastAsia"/>
          <w:sz w:val="24"/>
          <w:szCs w:val="24"/>
        </w:rPr>
        <w:t>非运行</w:t>
      </w:r>
      <w:proofErr w:type="gramEnd"/>
      <w:r>
        <w:rPr>
          <w:rFonts w:ascii="Courier New" w:hAnsi="Courier New" w:cs="宋体" w:hint="eastAsia"/>
          <w:sz w:val="24"/>
          <w:szCs w:val="24"/>
        </w:rPr>
        <w:t>时异常，要求</w:t>
      </w:r>
      <w:r w:rsidR="00240636">
        <w:rPr>
          <w:rFonts w:ascii="Courier New" w:hAnsi="Courier New" w:cs="宋体" w:hint="eastAsia"/>
          <w:sz w:val="24"/>
          <w:szCs w:val="24"/>
        </w:rPr>
        <w:t>加入异常处理代码，让</w:t>
      </w:r>
      <w:r>
        <w:rPr>
          <w:rFonts w:ascii="Courier New" w:hAnsi="Courier New" w:cs="宋体" w:hint="eastAsia"/>
          <w:sz w:val="24"/>
          <w:szCs w:val="24"/>
        </w:rPr>
        <w:t>程序能正常运行，具体的要求可看代码的注释</w:t>
      </w:r>
      <w:r w:rsidR="003C3FAD" w:rsidRPr="003C3FAD">
        <w:rPr>
          <w:rFonts w:ascii="Courier New" w:hAnsi="Courier New" w:cs="宋体" w:hint="eastAsia"/>
          <w:sz w:val="24"/>
          <w:szCs w:val="24"/>
        </w:rPr>
        <w:t>；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59"/>
        <w:gridCol w:w="8512"/>
      </w:tblGrid>
      <w:tr w:rsidR="003F5983" w:rsidRPr="006A3245" w:rsidTr="00D7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3F5983" w:rsidRPr="006A3245" w:rsidRDefault="00240636" w:rsidP="00D74AEF">
            <w:pPr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  <w:noProof/>
                <w:lang w:val="en-US"/>
              </w:rPr>
              <mc:AlternateContent>
                <mc:Choice Requires="wpg">
                  <w:drawing>
                    <wp:inline distT="0" distB="0" distL="0" distR="0">
                      <wp:extent cx="141605" cy="141605"/>
                      <wp:effectExtent l="0" t="0" r="1270" b="1270"/>
                      <wp:docPr id="1" name="组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" name="矩形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任意多边形 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1373 w 541"/>
                                    <a:gd name="T1" fmla="*/ 35727 h 2151"/>
                                    <a:gd name="T2" fmla="*/ 23392 w 541"/>
                                    <a:gd name="T3" fmla="*/ 35727 h 2151"/>
                                    <a:gd name="T4" fmla="*/ 23392 w 541"/>
                                    <a:gd name="T5" fmla="*/ 97155 h 2151"/>
                                    <a:gd name="T6" fmla="*/ 1373 w 541"/>
                                    <a:gd name="T7" fmla="*/ 97155 h 2151"/>
                                    <a:gd name="T8" fmla="*/ 1373 w 541"/>
                                    <a:gd name="T9" fmla="*/ 35727 h 2151"/>
                                    <a:gd name="T10" fmla="*/ 12405 w 541"/>
                                    <a:gd name="T11" fmla="*/ 0 h 2151"/>
                                    <a:gd name="T12" fmla="*/ 14236 w 541"/>
                                    <a:gd name="T13" fmla="*/ 136 h 2151"/>
                                    <a:gd name="T14" fmla="*/ 15976 w 541"/>
                                    <a:gd name="T15" fmla="*/ 497 h 2151"/>
                                    <a:gd name="T16" fmla="*/ 17578 w 541"/>
                                    <a:gd name="T17" fmla="*/ 1174 h 2151"/>
                                    <a:gd name="T18" fmla="*/ 19135 w 541"/>
                                    <a:gd name="T19" fmla="*/ 1987 h 2151"/>
                                    <a:gd name="T20" fmla="*/ 20462 w 541"/>
                                    <a:gd name="T21" fmla="*/ 2981 h 2151"/>
                                    <a:gd name="T22" fmla="*/ 21744 w 541"/>
                                    <a:gd name="T23" fmla="*/ 4201 h 2151"/>
                                    <a:gd name="T24" fmla="*/ 22751 w 541"/>
                                    <a:gd name="T25" fmla="*/ 5556 h 2151"/>
                                    <a:gd name="T26" fmla="*/ 23621 w 541"/>
                                    <a:gd name="T27" fmla="*/ 7091 h 2151"/>
                                    <a:gd name="T28" fmla="*/ 24261 w 541"/>
                                    <a:gd name="T29" fmla="*/ 8717 h 2151"/>
                                    <a:gd name="T30" fmla="*/ 24628 w 541"/>
                                    <a:gd name="T31" fmla="*/ 10388 h 2151"/>
                                    <a:gd name="T32" fmla="*/ 24765 w 541"/>
                                    <a:gd name="T33" fmla="*/ 12195 h 2151"/>
                                    <a:gd name="T34" fmla="*/ 24628 w 541"/>
                                    <a:gd name="T35" fmla="*/ 14002 h 2151"/>
                                    <a:gd name="T36" fmla="*/ 24261 w 541"/>
                                    <a:gd name="T37" fmla="*/ 15673 h 2151"/>
                                    <a:gd name="T38" fmla="*/ 23621 w 541"/>
                                    <a:gd name="T39" fmla="*/ 17344 h 2151"/>
                                    <a:gd name="T40" fmla="*/ 22751 w 541"/>
                                    <a:gd name="T41" fmla="*/ 18835 h 2151"/>
                                    <a:gd name="T42" fmla="*/ 21744 w 541"/>
                                    <a:gd name="T43" fmla="*/ 20190 h 2151"/>
                                    <a:gd name="T44" fmla="*/ 20462 w 541"/>
                                    <a:gd name="T45" fmla="*/ 21409 h 2151"/>
                                    <a:gd name="T46" fmla="*/ 19135 w 541"/>
                                    <a:gd name="T47" fmla="*/ 22403 h 2151"/>
                                    <a:gd name="T48" fmla="*/ 17578 w 541"/>
                                    <a:gd name="T49" fmla="*/ 23261 h 2151"/>
                                    <a:gd name="T50" fmla="*/ 15976 w 541"/>
                                    <a:gd name="T51" fmla="*/ 23894 h 2151"/>
                                    <a:gd name="T52" fmla="*/ 14236 w 541"/>
                                    <a:gd name="T53" fmla="*/ 24300 h 2151"/>
                                    <a:gd name="T54" fmla="*/ 12405 w 541"/>
                                    <a:gd name="T55" fmla="*/ 24390 h 2151"/>
                                    <a:gd name="T56" fmla="*/ 10574 w 541"/>
                                    <a:gd name="T57" fmla="*/ 24300 h 2151"/>
                                    <a:gd name="T58" fmla="*/ 8835 w 541"/>
                                    <a:gd name="T59" fmla="*/ 23894 h 2151"/>
                                    <a:gd name="T60" fmla="*/ 7187 w 541"/>
                                    <a:gd name="T61" fmla="*/ 23261 h 2151"/>
                                    <a:gd name="T62" fmla="*/ 5722 w 541"/>
                                    <a:gd name="T63" fmla="*/ 22403 h 2151"/>
                                    <a:gd name="T64" fmla="*/ 4303 w 541"/>
                                    <a:gd name="T65" fmla="*/ 21409 h 2151"/>
                                    <a:gd name="T66" fmla="*/ 3113 w 541"/>
                                    <a:gd name="T67" fmla="*/ 20190 h 2151"/>
                                    <a:gd name="T68" fmla="*/ 2014 w 541"/>
                                    <a:gd name="T69" fmla="*/ 18835 h 2151"/>
                                    <a:gd name="T70" fmla="*/ 1190 w 541"/>
                                    <a:gd name="T71" fmla="*/ 17344 h 2151"/>
                                    <a:gd name="T72" fmla="*/ 595 w 541"/>
                                    <a:gd name="T73" fmla="*/ 15673 h 2151"/>
                                    <a:gd name="T74" fmla="*/ 137 w 541"/>
                                    <a:gd name="T75" fmla="*/ 14002 h 2151"/>
                                    <a:gd name="T76" fmla="*/ 0 w 541"/>
                                    <a:gd name="T77" fmla="*/ 12195 h 2151"/>
                                    <a:gd name="T78" fmla="*/ 137 w 541"/>
                                    <a:gd name="T79" fmla="*/ 10388 h 2151"/>
                                    <a:gd name="T80" fmla="*/ 595 w 541"/>
                                    <a:gd name="T81" fmla="*/ 8717 h 2151"/>
                                    <a:gd name="T82" fmla="*/ 1190 w 541"/>
                                    <a:gd name="T83" fmla="*/ 7091 h 2151"/>
                                    <a:gd name="T84" fmla="*/ 2014 w 541"/>
                                    <a:gd name="T85" fmla="*/ 5556 h 2151"/>
                                    <a:gd name="T86" fmla="*/ 3113 w 541"/>
                                    <a:gd name="T87" fmla="*/ 4201 h 2151"/>
                                    <a:gd name="T88" fmla="*/ 4303 w 541"/>
                                    <a:gd name="T89" fmla="*/ 2981 h 2151"/>
                                    <a:gd name="T90" fmla="*/ 5722 w 541"/>
                                    <a:gd name="T91" fmla="*/ 1987 h 2151"/>
                                    <a:gd name="T92" fmla="*/ 7187 w 541"/>
                                    <a:gd name="T93" fmla="*/ 1174 h 2151"/>
                                    <a:gd name="T94" fmla="*/ 8835 w 541"/>
                                    <a:gd name="T95" fmla="*/ 497 h 2151"/>
                                    <a:gd name="T96" fmla="*/ 10574 w 541"/>
                                    <a:gd name="T97" fmla="*/ 136 h 2151"/>
                                    <a:gd name="T98" fmla="*/ 12405 w 541"/>
                                    <a:gd name="T99" fmla="*/ 0 h 2151"/>
                                    <a:gd name="T100" fmla="*/ 0 60000 65536"/>
                                    <a:gd name="T101" fmla="*/ 0 60000 65536"/>
                                    <a:gd name="T102" fmla="*/ 0 60000 65536"/>
                                    <a:gd name="T103" fmla="*/ 0 60000 6553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</a:gdLst>
                                  <a:ahLst/>
                                  <a:cxnLst>
                                    <a:cxn ang="T100">
                                      <a:pos x="T0" y="T1"/>
                                    </a:cxn>
                                    <a:cxn ang="T101">
                                      <a:pos x="T2" y="T3"/>
                                    </a:cxn>
                                    <a:cxn ang="T102">
                                      <a:pos x="T4" y="T5"/>
                                    </a:cxn>
                                    <a:cxn ang="T103">
                                      <a:pos x="T6" y="T7"/>
                                    </a:cxn>
                                    <a:cxn ang="T104">
                                      <a:pos x="T8" y="T9"/>
                                    </a:cxn>
                                    <a:cxn ang="T105">
                                      <a:pos x="T10" y="T11"/>
                                    </a:cxn>
                                    <a:cxn ang="T106">
                                      <a:pos x="T12" y="T13"/>
                                    </a:cxn>
                                    <a:cxn ang="T107">
                                      <a:pos x="T14" y="T15"/>
                                    </a:cxn>
                                    <a:cxn ang="T108">
                                      <a:pos x="T16" y="T17"/>
                                    </a:cxn>
                                    <a:cxn ang="T109">
                                      <a:pos x="T18" y="T19"/>
                                    </a:cxn>
                                    <a:cxn ang="T110">
                                      <a:pos x="T20" y="T21"/>
                                    </a:cxn>
                                    <a:cxn ang="T111">
                                      <a:pos x="T22" y="T23"/>
                                    </a:cxn>
                                    <a:cxn ang="T112">
                                      <a:pos x="T24" y="T25"/>
                                    </a:cxn>
                                    <a:cxn ang="T113">
                                      <a:pos x="T26" y="T27"/>
                                    </a:cxn>
                                    <a:cxn ang="T114">
                                      <a:pos x="T28" y="T29"/>
                                    </a:cxn>
                                    <a:cxn ang="T115">
                                      <a:pos x="T30" y="T31"/>
                                    </a:cxn>
                                    <a:cxn ang="T116">
                                      <a:pos x="T32" y="T33"/>
                                    </a:cxn>
                                    <a:cxn ang="T117">
                                      <a:pos x="T34" y="T35"/>
                                    </a:cxn>
                                    <a:cxn ang="T118">
                                      <a:pos x="T36" y="T37"/>
                                    </a:cxn>
                                    <a:cxn ang="T119">
                                      <a:pos x="T38" y="T39"/>
                                    </a:cxn>
                                    <a:cxn ang="T120">
                                      <a:pos x="T40" y="T41"/>
                                    </a:cxn>
                                    <a:cxn ang="T121">
                                      <a:pos x="T42" y="T43"/>
                                    </a:cxn>
                                    <a:cxn ang="T122">
                                      <a:pos x="T44" y="T45"/>
                                    </a:cxn>
                                    <a:cxn ang="T123">
                                      <a:pos x="T46" y="T47"/>
                                    </a:cxn>
                                    <a:cxn ang="T124">
                                      <a:pos x="T48" y="T49"/>
                                    </a:cxn>
                                    <a:cxn ang="T125">
                                      <a:pos x="T50" y="T51"/>
                                    </a:cxn>
                                    <a:cxn ang="T126">
                                      <a:pos x="T52" y="T53"/>
                                    </a:cxn>
                                    <a:cxn ang="T127">
                                      <a:pos x="T54" y="T55"/>
                                    </a:cxn>
                                    <a:cxn ang="T128">
                                      <a:pos x="T56" y="T57"/>
                                    </a:cxn>
                                    <a:cxn ang="T129">
                                      <a:pos x="T58" y="T59"/>
                                    </a:cxn>
                                    <a:cxn ang="T130">
                                      <a:pos x="T60" y="T61"/>
                                    </a:cxn>
                                    <a:cxn ang="T131">
                                      <a:pos x="T62" y="T63"/>
                                    </a:cxn>
                                    <a:cxn ang="T132">
                                      <a:pos x="T64" y="T65"/>
                                    </a:cxn>
                                    <a:cxn ang="T133">
                                      <a:pos x="T66" y="T67"/>
                                    </a:cxn>
                                    <a:cxn ang="T134">
                                      <a:pos x="T68" y="T69"/>
                                    </a:cxn>
                                    <a:cxn ang="T135">
                                      <a:pos x="T70" y="T71"/>
                                    </a:cxn>
                                    <a:cxn ang="T136">
                                      <a:pos x="T72" y="T73"/>
                                    </a:cxn>
                                    <a:cxn ang="T137">
                                      <a:pos x="T74" y="T75"/>
                                    </a:cxn>
                                    <a:cxn ang="T138">
                                      <a:pos x="T76" y="T77"/>
                                    </a:cxn>
                                    <a:cxn ang="T139">
                                      <a:pos x="T78" y="T79"/>
                                    </a:cxn>
                                    <a:cxn ang="T140">
                                      <a:pos x="T80" y="T81"/>
                                    </a:cxn>
                                    <a:cxn ang="T141">
                                      <a:pos x="T82" y="T83"/>
                                    </a:cxn>
                                    <a:cxn ang="T142">
                                      <a:pos x="T84" y="T85"/>
                                    </a:cxn>
                                    <a:cxn ang="T143">
                                      <a:pos x="T86" y="T87"/>
                                    </a:cxn>
                                    <a:cxn ang="T144">
                                      <a:pos x="T88" y="T89"/>
                                    </a:cxn>
                                    <a:cxn ang="T145">
                                      <a:pos x="T90" y="T91"/>
                                    </a:cxn>
                                    <a:cxn ang="T146">
                                      <a:pos x="T92" y="T93"/>
                                    </a:cxn>
                                    <a:cxn ang="T147">
                                      <a:pos x="T94" y="T95"/>
                                    </a:cxn>
                                    <a:cxn ang="T148">
                                      <a:pos x="T96" y="T97"/>
                                    </a:cxn>
                                    <a:cxn ang="T149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">
                      <v:rect id="矩形 8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X0icEA&#10;AADaAAAADwAAAGRycy9kb3ducmV2LnhtbESPQWsCMRSE7wX/Q3hCb5q4rUVXo4hQqr2IVu+PzXN3&#10;cfOyJFHXf98IhR6HmfmGmS8724gb+VA71jAaKhDEhTM1lxqOP5+DCYgQkQ02jknDgwIsF72XOebG&#10;3XlPt0MsRYJwyFFDFWObSxmKiiyGoWuJk3d23mJM0pfSeLwnuG1kptSHtFhzWqiwpXVFxeVwtRq+&#10;1G56upaG1bscZW/193Y/9WOtX/vdagYiUhf/w3/tjdGQwfNKu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F9InBAAAA2gAAAA8AAAAAAAAAAAAAAAAAmAIAAGRycy9kb3du&#10;cmV2LnhtbFBLBQYAAAAABAAEAPUAAACGAwAAAAA=&#10;" fillcolor="#5b9bd5 [3204]" stroked="f" strokeweight="0"/>
                      <v:shape id="任意多边形 9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M5W8QA&#10;AADaAAAADwAAAGRycy9kb3ducmV2LnhtbESPT2vCQBTE70K/w/KE3szGFlSiq5RCoT2U+ifen9ln&#10;Ept9m2a3SfTTu4LgcZiZ3zCLVW8q0VLjSssKxlEMgjizuuRcQbr7GM1AOI+ssbJMCs7kYLV8Giww&#10;0bbjDbVbn4sAYZeggsL7OpHSZQUZdJGtiYN3tI1BH2STS91gF+Cmki9xPJEGSw4LBdb0XlD2u/03&#10;Cn4O9nTZ/a3zav9Vp1Z/Z9P1dKbU87B/m4Pw1PtH+N7+1Ape4XYl3A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zOVv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62851,1613694;1070800,1613694;1070800,4388235;62851,4388235;62851,1613694;567855,0;651672,6143;731323,22448;804657,53026;875930,89748;936675,134644;995361,189748;1041458,250950;1081283,320282;1110580,393724;1127380,469199;1133651,550816;1127380,632433;1110580,707908;1081283,783383;1041458,850727;995361,911929;936675,966988;875930,1011884;804657,1050638;731323,1079229;651672,1097567;567855,1101632;484039,1097567;404434,1079229;328995,1050638;261932,1011884;196976,966988;142502,911929;92194,850727;54474,783383;27237,707908;6271,632433;0,550816;6271,469199;27237,393724;54474,320282;92194,250950;142502,189748;196976,134644;261932,89748;328995,53026;404434,22448;484039,6143;56785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3F5983" w:rsidRPr="003F5983" w:rsidRDefault="003F5983" w:rsidP="003F59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21"/>
                <w:szCs w:val="21"/>
                <w:lang w:val="en-US"/>
              </w:rPr>
            </w:pPr>
            <w:r w:rsidRPr="003F5983">
              <w:rPr>
                <w:rFonts w:ascii="Courier New" w:eastAsiaTheme="minorEastAsia" w:hAnsi="Courier New" w:cs="Courier New"/>
                <w:b/>
                <w:bCs/>
                <w:color w:val="7F0055"/>
                <w:sz w:val="21"/>
                <w:szCs w:val="21"/>
                <w:lang w:val="en-US"/>
              </w:rPr>
              <w:t>import</w:t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 xml:space="preserve"> java.io.File;</w:t>
            </w:r>
          </w:p>
          <w:p w:rsidR="003F5983" w:rsidRPr="003F5983" w:rsidRDefault="003F5983" w:rsidP="003F59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21"/>
                <w:szCs w:val="21"/>
                <w:lang w:val="en-US"/>
              </w:rPr>
            </w:pPr>
            <w:r w:rsidRPr="003F5983">
              <w:rPr>
                <w:rFonts w:ascii="Courier New" w:eastAsiaTheme="minorEastAsia" w:hAnsi="Courier New" w:cs="Courier New"/>
                <w:b/>
                <w:bCs/>
                <w:color w:val="7F0055"/>
                <w:sz w:val="21"/>
                <w:szCs w:val="21"/>
                <w:lang w:val="en-US"/>
              </w:rPr>
              <w:t>import</w:t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 xml:space="preserve"> java.io.FileReader;</w:t>
            </w:r>
          </w:p>
          <w:p w:rsidR="003F5983" w:rsidRPr="003F5983" w:rsidRDefault="003F5983" w:rsidP="003F59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21"/>
                <w:szCs w:val="21"/>
                <w:lang w:val="en-US"/>
              </w:rPr>
            </w:pPr>
            <w:r w:rsidRPr="003F5983">
              <w:rPr>
                <w:rFonts w:ascii="Courier New" w:eastAsiaTheme="minorEastAsia" w:hAnsi="Courier New" w:cs="Courier New"/>
                <w:color w:val="3F5FBF"/>
                <w:sz w:val="21"/>
                <w:szCs w:val="21"/>
                <w:lang w:val="en-US"/>
              </w:rPr>
              <w:t>/**</w:t>
            </w:r>
          </w:p>
          <w:p w:rsidR="003F5983" w:rsidRDefault="003F5983" w:rsidP="003F59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color w:val="3F5FBF"/>
                <w:sz w:val="21"/>
                <w:szCs w:val="21"/>
                <w:lang w:val="en-US"/>
              </w:rPr>
            </w:pPr>
            <w:r w:rsidRPr="003F5983">
              <w:rPr>
                <w:rFonts w:ascii="Courier New" w:eastAsiaTheme="minorEastAsia" w:hAnsi="Courier New" w:cs="Courier New"/>
                <w:color w:val="3F5FBF"/>
                <w:sz w:val="21"/>
                <w:szCs w:val="21"/>
                <w:lang w:val="en-US"/>
              </w:rPr>
              <w:t xml:space="preserve"> * FileReaderDemo</w:t>
            </w:r>
            <w:proofErr w:type="gramStart"/>
            <w:r w:rsidRPr="003F5983">
              <w:rPr>
                <w:rFonts w:ascii="Courier New" w:eastAsiaTheme="minorEastAsia" w:hAnsi="Courier New" w:cs="Courier New"/>
                <w:color w:val="3F5FBF"/>
                <w:sz w:val="21"/>
                <w:szCs w:val="21"/>
                <w:lang w:val="en-US"/>
              </w:rPr>
              <w:t>类实现</w:t>
            </w:r>
            <w:proofErr w:type="gramEnd"/>
            <w:r w:rsidRPr="003F5983">
              <w:rPr>
                <w:rFonts w:ascii="Courier New" w:eastAsiaTheme="minorEastAsia" w:hAnsi="Courier New" w:cs="Courier New"/>
                <w:color w:val="3F5FBF"/>
                <w:sz w:val="21"/>
                <w:szCs w:val="21"/>
                <w:lang w:val="en-US"/>
              </w:rPr>
              <w:t>了从文件（d:\\data.txt）中读取字符，并输出到标准的</w:t>
            </w:r>
          </w:p>
          <w:p w:rsidR="003F5983" w:rsidRPr="003F5983" w:rsidRDefault="003F5983" w:rsidP="003F59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Chars="58" w:left="1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21"/>
                <w:szCs w:val="21"/>
                <w:lang w:val="en-US"/>
              </w:rPr>
            </w:pPr>
            <w:r w:rsidRPr="003F5983">
              <w:rPr>
                <w:rFonts w:ascii="Courier New" w:eastAsiaTheme="minorEastAsia" w:hAnsi="Courier New" w:cs="Courier New"/>
                <w:color w:val="3F5FBF"/>
                <w:sz w:val="21"/>
                <w:szCs w:val="21"/>
                <w:lang w:val="en-US"/>
              </w:rPr>
              <w:t>*</w:t>
            </w:r>
            <w:r>
              <w:rPr>
                <w:rFonts w:ascii="Courier New" w:eastAsiaTheme="minorEastAsia" w:hAnsi="Courier New" w:cs="Courier New" w:hint="eastAsia"/>
                <w:color w:val="3F5FBF"/>
                <w:sz w:val="21"/>
                <w:szCs w:val="21"/>
                <w:lang w:val="en-US"/>
              </w:rPr>
              <w:t xml:space="preserve"> </w:t>
            </w:r>
            <w:r w:rsidRPr="003F5983">
              <w:rPr>
                <w:rFonts w:ascii="Courier New" w:eastAsiaTheme="minorEastAsia" w:hAnsi="Courier New" w:cs="Courier New"/>
                <w:color w:val="3F5FBF"/>
                <w:sz w:val="21"/>
                <w:szCs w:val="21"/>
                <w:lang w:val="en-US"/>
              </w:rPr>
              <w:t>Console;下面的代码中按照正常的流程完成了代码，但没有进行异常处理，所以程序无*</w:t>
            </w:r>
            <w:r>
              <w:rPr>
                <w:rFonts w:ascii="Courier New" w:eastAsiaTheme="minorEastAsia" w:hAnsi="Courier New" w:cs="Courier New" w:hint="eastAsia"/>
                <w:color w:val="3F5FBF"/>
                <w:sz w:val="21"/>
                <w:szCs w:val="21"/>
                <w:lang w:val="en-US"/>
              </w:rPr>
              <w:t xml:space="preserve"> </w:t>
            </w:r>
            <w:r w:rsidRPr="003F5983">
              <w:rPr>
                <w:rFonts w:ascii="Courier New" w:eastAsiaTheme="minorEastAsia" w:hAnsi="Courier New" w:cs="Courier New"/>
                <w:color w:val="3F5FBF"/>
                <w:sz w:val="21"/>
                <w:szCs w:val="21"/>
                <w:lang w:val="en-US"/>
              </w:rPr>
              <w:t>法编译，要求采用 try...catch 的方式进行异常处理，保证程序能正常实现功能。异*</w:t>
            </w:r>
            <w:r>
              <w:rPr>
                <w:rFonts w:ascii="Courier New" w:eastAsiaTheme="minorEastAsia" w:hAnsi="Courier New" w:cs="Courier New" w:hint="eastAsia"/>
                <w:color w:val="3F5FBF"/>
                <w:sz w:val="21"/>
                <w:szCs w:val="21"/>
                <w:lang w:val="en-US"/>
              </w:rPr>
              <w:t xml:space="preserve"> </w:t>
            </w:r>
            <w:r w:rsidRPr="003F5983">
              <w:rPr>
                <w:rFonts w:ascii="Courier New" w:eastAsiaTheme="minorEastAsia" w:hAnsi="Courier New" w:cs="Courier New"/>
                <w:color w:val="3F5FBF"/>
                <w:sz w:val="21"/>
                <w:szCs w:val="21"/>
                <w:lang w:val="en-US"/>
              </w:rPr>
              <w:t>常处理还必须满足下面的要求。</w:t>
            </w:r>
          </w:p>
          <w:p w:rsidR="003F5983" w:rsidRPr="003F5983" w:rsidRDefault="003F5983" w:rsidP="003F59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21"/>
                <w:szCs w:val="21"/>
                <w:lang w:val="en-US"/>
              </w:rPr>
            </w:pPr>
            <w:r w:rsidRPr="003F5983">
              <w:rPr>
                <w:rFonts w:ascii="Courier New" w:eastAsiaTheme="minorEastAsia" w:hAnsi="Courier New" w:cs="Courier New"/>
                <w:color w:val="3F5FBF"/>
                <w:sz w:val="21"/>
                <w:szCs w:val="21"/>
                <w:lang w:val="en-US"/>
              </w:rPr>
              <w:t xml:space="preserve"> * </w:t>
            </w:r>
          </w:p>
          <w:p w:rsidR="003F5983" w:rsidRPr="003F5983" w:rsidRDefault="003F5983" w:rsidP="003F59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21"/>
                <w:szCs w:val="21"/>
                <w:lang w:val="en-US"/>
              </w:rPr>
            </w:pPr>
            <w:r w:rsidRPr="003F5983">
              <w:rPr>
                <w:rFonts w:ascii="Courier New" w:eastAsiaTheme="minorEastAsia" w:hAnsi="Courier New" w:cs="Courier New"/>
                <w:color w:val="3F5FBF"/>
                <w:sz w:val="21"/>
                <w:szCs w:val="21"/>
                <w:lang w:val="en-US"/>
              </w:rPr>
              <w:t xml:space="preserve"> *</w:t>
            </w:r>
          </w:p>
          <w:p w:rsidR="003F5983" w:rsidRPr="003F5983" w:rsidRDefault="003F5983" w:rsidP="003F59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21"/>
                <w:szCs w:val="21"/>
                <w:lang w:val="en-US"/>
              </w:rPr>
            </w:pPr>
            <w:r w:rsidRPr="003F5983">
              <w:rPr>
                <w:rFonts w:ascii="Courier New" w:eastAsiaTheme="minorEastAsia" w:hAnsi="Courier New" w:cs="Courier New"/>
                <w:color w:val="3F5FBF"/>
                <w:sz w:val="21"/>
                <w:szCs w:val="21"/>
                <w:lang w:val="en-US"/>
              </w:rPr>
              <w:t xml:space="preserve"> */</w:t>
            </w:r>
          </w:p>
          <w:p w:rsidR="003F5983" w:rsidRPr="003F5983" w:rsidRDefault="003F5983" w:rsidP="003F59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21"/>
                <w:szCs w:val="21"/>
                <w:lang w:val="en-US"/>
              </w:rPr>
            </w:pPr>
            <w:r w:rsidRPr="003F5983">
              <w:rPr>
                <w:rFonts w:ascii="Courier New" w:eastAsiaTheme="minorEastAsia" w:hAnsi="Courier New" w:cs="Courier New"/>
                <w:b/>
                <w:bCs/>
                <w:color w:val="7F0055"/>
                <w:sz w:val="21"/>
                <w:szCs w:val="21"/>
                <w:lang w:val="en-US"/>
              </w:rPr>
              <w:t>public</w:t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3F5983">
              <w:rPr>
                <w:rFonts w:ascii="Courier New" w:eastAsiaTheme="minorEastAsia" w:hAnsi="Courier New" w:cs="Courier New"/>
                <w:b/>
                <w:bCs/>
                <w:color w:val="7F0055"/>
                <w:sz w:val="21"/>
                <w:szCs w:val="21"/>
                <w:lang w:val="en-US"/>
              </w:rPr>
              <w:t>class</w:t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 xml:space="preserve"> FileReaderDemo {</w:t>
            </w:r>
          </w:p>
          <w:p w:rsidR="003F5983" w:rsidRPr="003F5983" w:rsidRDefault="003F5983" w:rsidP="003F59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21"/>
                <w:szCs w:val="21"/>
                <w:lang w:val="en-US"/>
              </w:rPr>
            </w:pP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  <w:r w:rsidRPr="003F5983">
              <w:rPr>
                <w:rFonts w:ascii="Courier New" w:eastAsiaTheme="minorEastAsia" w:hAnsi="Courier New" w:cs="Courier New"/>
                <w:b/>
                <w:bCs/>
                <w:color w:val="7F0055"/>
                <w:sz w:val="21"/>
                <w:szCs w:val="21"/>
                <w:lang w:val="en-US"/>
              </w:rPr>
              <w:t>public</w:t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3F5983">
              <w:rPr>
                <w:rFonts w:ascii="Courier New" w:eastAsiaTheme="minorEastAsia" w:hAnsi="Courier New" w:cs="Courier New"/>
                <w:b/>
                <w:bCs/>
                <w:color w:val="7F0055"/>
                <w:sz w:val="21"/>
                <w:szCs w:val="21"/>
                <w:lang w:val="en-US"/>
              </w:rPr>
              <w:t>static</w:t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3F5983">
              <w:rPr>
                <w:rFonts w:ascii="Courier New" w:eastAsiaTheme="minorEastAsia" w:hAnsi="Courier New" w:cs="Courier New"/>
                <w:b/>
                <w:bCs/>
                <w:color w:val="7F0055"/>
                <w:sz w:val="21"/>
                <w:szCs w:val="21"/>
                <w:lang w:val="en-US"/>
              </w:rPr>
              <w:t>void</w:t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 xml:space="preserve"> main(String[] </w:t>
            </w:r>
            <w:r w:rsidRPr="003F5983">
              <w:rPr>
                <w:rFonts w:ascii="Courier New" w:eastAsiaTheme="minorEastAsia" w:hAnsi="Courier New" w:cs="Courier New"/>
                <w:color w:val="6A3E3E"/>
                <w:sz w:val="21"/>
                <w:szCs w:val="21"/>
                <w:lang w:val="en-US"/>
              </w:rPr>
              <w:t>args</w:t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>) {</w:t>
            </w:r>
          </w:p>
          <w:p w:rsidR="003F5983" w:rsidRPr="003F5983" w:rsidRDefault="003F5983" w:rsidP="003F59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21"/>
                <w:szCs w:val="21"/>
                <w:lang w:val="en-US"/>
              </w:rPr>
            </w:pP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  <w:r w:rsidRPr="003F5983">
              <w:rPr>
                <w:rFonts w:ascii="Courier New" w:eastAsiaTheme="minorEastAsia" w:hAnsi="Courier New" w:cs="Courier New"/>
                <w:color w:val="3F7F5F"/>
                <w:sz w:val="21"/>
                <w:szCs w:val="21"/>
                <w:lang w:val="en-US"/>
              </w:rPr>
              <w:t>//创建要读取的数据文件的文件对象 file</w:t>
            </w:r>
          </w:p>
          <w:p w:rsidR="003F5983" w:rsidRPr="003F5983" w:rsidRDefault="003F5983" w:rsidP="003F59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21"/>
                <w:szCs w:val="21"/>
                <w:lang w:val="en-US"/>
              </w:rPr>
            </w:pP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  <w:t xml:space="preserve">File </w:t>
            </w:r>
            <w:r w:rsidRPr="003F5983">
              <w:rPr>
                <w:rFonts w:ascii="Courier New" w:eastAsiaTheme="minorEastAsia" w:hAnsi="Courier New" w:cs="Courier New"/>
                <w:color w:val="6A3E3E"/>
                <w:sz w:val="21"/>
                <w:szCs w:val="21"/>
                <w:lang w:val="en-US"/>
              </w:rPr>
              <w:t>file</w:t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3F5983">
              <w:rPr>
                <w:rFonts w:ascii="Courier New" w:eastAsiaTheme="minorEastAsia" w:hAnsi="Courier New" w:cs="Courier New"/>
                <w:b/>
                <w:bCs/>
                <w:color w:val="7F0055"/>
                <w:sz w:val="21"/>
                <w:szCs w:val="21"/>
                <w:lang w:val="en-US"/>
              </w:rPr>
              <w:t>new</w:t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 xml:space="preserve"> File(</w:t>
            </w:r>
            <w:r w:rsidRPr="003F5983">
              <w:rPr>
                <w:rFonts w:ascii="Courier New" w:eastAsiaTheme="minorEastAsia" w:hAnsi="Courier New" w:cs="Courier New"/>
                <w:color w:val="2A00FF"/>
                <w:sz w:val="21"/>
                <w:szCs w:val="21"/>
                <w:lang w:val="en-US"/>
              </w:rPr>
              <w:t>"d:\\data.txt"</w:t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3F5983" w:rsidRPr="003F5983" w:rsidRDefault="003F5983" w:rsidP="003F59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21"/>
                <w:szCs w:val="21"/>
                <w:lang w:val="en-US"/>
              </w:rPr>
            </w:pP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  <w:r w:rsidRPr="003F5983">
              <w:rPr>
                <w:rFonts w:ascii="Courier New" w:eastAsiaTheme="minorEastAsia" w:hAnsi="Courier New" w:cs="Courier New"/>
                <w:color w:val="3F7F5F"/>
                <w:sz w:val="21"/>
                <w:szCs w:val="21"/>
                <w:lang w:val="en-US"/>
              </w:rPr>
              <w:t>//创建要读取数据的输入流</w:t>
            </w:r>
          </w:p>
          <w:p w:rsidR="003F5983" w:rsidRPr="003F5983" w:rsidRDefault="003F5983" w:rsidP="003F59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21"/>
                <w:szCs w:val="21"/>
                <w:lang w:val="en-US"/>
              </w:rPr>
            </w:pP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  <w:t xml:space="preserve">FileReader </w:t>
            </w:r>
            <w:r w:rsidRPr="003F5983">
              <w:rPr>
                <w:rFonts w:ascii="Courier New" w:eastAsiaTheme="minorEastAsia" w:hAnsi="Courier New" w:cs="Courier New"/>
                <w:color w:val="6A3E3E"/>
                <w:sz w:val="21"/>
                <w:szCs w:val="21"/>
                <w:lang w:val="en-US"/>
              </w:rPr>
              <w:t>fileReader</w:t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3F5983">
              <w:rPr>
                <w:rFonts w:ascii="Courier New" w:eastAsiaTheme="minorEastAsia" w:hAnsi="Courier New" w:cs="Courier New"/>
                <w:b/>
                <w:bCs/>
                <w:color w:val="7F0055"/>
                <w:sz w:val="21"/>
                <w:szCs w:val="21"/>
                <w:u w:val="single"/>
                <w:lang w:val="en-US"/>
              </w:rPr>
              <w:t>new</w:t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u w:val="single"/>
                <w:lang w:val="en-US"/>
              </w:rPr>
              <w:t xml:space="preserve"> FileReader(</w:t>
            </w:r>
            <w:r w:rsidRPr="003F5983">
              <w:rPr>
                <w:rFonts w:ascii="Courier New" w:eastAsiaTheme="minorEastAsia" w:hAnsi="Courier New" w:cs="Courier New"/>
                <w:color w:val="6A3E3E"/>
                <w:sz w:val="21"/>
                <w:szCs w:val="21"/>
                <w:u w:val="single"/>
                <w:lang w:val="en-US"/>
              </w:rPr>
              <w:t>file</w:t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u w:val="single"/>
                <w:lang w:val="en-US"/>
              </w:rPr>
              <w:t>)</w:t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>;</w:t>
            </w:r>
          </w:p>
          <w:p w:rsidR="003F5983" w:rsidRPr="003F5983" w:rsidRDefault="003F5983" w:rsidP="003F59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21"/>
                <w:szCs w:val="21"/>
                <w:lang w:val="en-US"/>
              </w:rPr>
            </w:pP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  <w:r w:rsidRPr="003F5983">
              <w:rPr>
                <w:rFonts w:ascii="Courier New" w:eastAsiaTheme="minorEastAsia" w:hAnsi="Courier New" w:cs="Courier New"/>
                <w:color w:val="3F7F5F"/>
                <w:sz w:val="21"/>
                <w:szCs w:val="21"/>
                <w:lang w:val="en-US"/>
              </w:rPr>
              <w:t>//从输入流中读取一个字符；</w:t>
            </w:r>
          </w:p>
          <w:p w:rsidR="003F5983" w:rsidRPr="003F5983" w:rsidRDefault="003F5983" w:rsidP="003F59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21"/>
                <w:szCs w:val="21"/>
                <w:lang w:val="en-US"/>
              </w:rPr>
            </w:pP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  <w:r w:rsidRPr="003F5983">
              <w:rPr>
                <w:rFonts w:ascii="Courier New" w:eastAsiaTheme="minorEastAsia" w:hAnsi="Courier New" w:cs="Courier New"/>
                <w:b/>
                <w:bCs/>
                <w:color w:val="7F0055"/>
                <w:sz w:val="21"/>
                <w:szCs w:val="21"/>
                <w:lang w:val="en-US"/>
              </w:rPr>
              <w:t>int</w:t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3F5983">
              <w:rPr>
                <w:rFonts w:ascii="Courier New" w:eastAsiaTheme="minorEastAsia" w:hAnsi="Courier New" w:cs="Courier New"/>
                <w:color w:val="6A3E3E"/>
                <w:sz w:val="21"/>
                <w:szCs w:val="21"/>
                <w:lang w:val="en-US"/>
              </w:rPr>
              <w:t>c</w:t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3F5983">
              <w:rPr>
                <w:rFonts w:ascii="Courier New" w:eastAsiaTheme="minorEastAsia" w:hAnsi="Courier New" w:cs="Courier New"/>
                <w:color w:val="6A3E3E"/>
                <w:sz w:val="21"/>
                <w:szCs w:val="21"/>
                <w:u w:val="single"/>
                <w:lang w:val="en-US"/>
              </w:rPr>
              <w:t>fileReader</w:t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u w:val="single"/>
                <w:lang w:val="en-US"/>
              </w:rPr>
              <w:t>.read()</w:t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>;</w:t>
            </w:r>
          </w:p>
          <w:p w:rsidR="003F5983" w:rsidRPr="003F5983" w:rsidRDefault="003F5983" w:rsidP="003F59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21"/>
                <w:szCs w:val="21"/>
                <w:lang w:val="en-US"/>
              </w:rPr>
            </w:pP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  <w:r w:rsidRPr="003F5983">
              <w:rPr>
                <w:rFonts w:ascii="Courier New" w:eastAsiaTheme="minorEastAsia" w:hAnsi="Courier New" w:cs="Courier New"/>
                <w:color w:val="3F7F5F"/>
                <w:sz w:val="21"/>
                <w:szCs w:val="21"/>
                <w:lang w:val="en-US"/>
              </w:rPr>
              <w:t>//判断是否读取到文件结束，如果读取到文件的最后会返回-1</w:t>
            </w:r>
          </w:p>
          <w:p w:rsidR="003F5983" w:rsidRPr="003F5983" w:rsidRDefault="003F5983" w:rsidP="003F59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21"/>
                <w:szCs w:val="21"/>
                <w:lang w:val="en-US"/>
              </w:rPr>
            </w:pP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  <w:r w:rsidRPr="003F5983">
              <w:rPr>
                <w:rFonts w:ascii="Courier New" w:eastAsiaTheme="minorEastAsia" w:hAnsi="Courier New" w:cs="Courier New"/>
                <w:b/>
                <w:bCs/>
                <w:color w:val="7F0055"/>
                <w:sz w:val="21"/>
                <w:szCs w:val="21"/>
                <w:lang w:val="en-US"/>
              </w:rPr>
              <w:t>while</w:t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 xml:space="preserve"> (</w:t>
            </w:r>
            <w:r w:rsidRPr="003F5983">
              <w:rPr>
                <w:rFonts w:ascii="Courier New" w:eastAsiaTheme="minorEastAsia" w:hAnsi="Courier New" w:cs="Courier New"/>
                <w:color w:val="6A3E3E"/>
                <w:sz w:val="21"/>
                <w:szCs w:val="21"/>
                <w:lang w:val="en-US"/>
              </w:rPr>
              <w:t>c</w:t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>!=-1) {</w:t>
            </w:r>
          </w:p>
          <w:p w:rsidR="003F5983" w:rsidRPr="003F5983" w:rsidRDefault="003F5983" w:rsidP="003F59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21"/>
                <w:szCs w:val="21"/>
                <w:lang w:val="en-US"/>
              </w:rPr>
            </w:pP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  <w:r w:rsidRPr="003F5983">
              <w:rPr>
                <w:rFonts w:ascii="Courier New" w:eastAsiaTheme="minorEastAsia" w:hAnsi="Courier New" w:cs="Courier New"/>
                <w:color w:val="3F7F5F"/>
                <w:sz w:val="21"/>
                <w:szCs w:val="21"/>
                <w:lang w:val="en-US"/>
              </w:rPr>
              <w:t>//输出读取的这个字符</w:t>
            </w:r>
          </w:p>
          <w:p w:rsidR="003F5983" w:rsidRPr="003F5983" w:rsidRDefault="003F5983" w:rsidP="003F59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21"/>
                <w:szCs w:val="21"/>
                <w:lang w:val="en-US"/>
              </w:rPr>
            </w:pP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  <w:t>System.</w:t>
            </w:r>
            <w:r w:rsidRPr="003F5983">
              <w:rPr>
                <w:rFonts w:ascii="Courier New" w:eastAsiaTheme="minorEastAsia" w:hAnsi="Courier New" w:cs="Courier New"/>
                <w:b/>
                <w:bCs/>
                <w:i/>
                <w:iCs/>
                <w:color w:val="0000C0"/>
                <w:sz w:val="21"/>
                <w:szCs w:val="21"/>
                <w:lang w:val="en-US"/>
              </w:rPr>
              <w:t>out</w:t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>.println((</w:t>
            </w:r>
            <w:r w:rsidRPr="003F5983">
              <w:rPr>
                <w:rFonts w:ascii="Courier New" w:eastAsiaTheme="minorEastAsia" w:hAnsi="Courier New" w:cs="Courier New"/>
                <w:b/>
                <w:bCs/>
                <w:color w:val="7F0055"/>
                <w:sz w:val="21"/>
                <w:szCs w:val="21"/>
                <w:lang w:val="en-US"/>
              </w:rPr>
              <w:t>char</w:t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>)</w:t>
            </w:r>
            <w:r w:rsidRPr="003F5983">
              <w:rPr>
                <w:rFonts w:ascii="Courier New" w:eastAsiaTheme="minorEastAsia" w:hAnsi="Courier New" w:cs="Courier New"/>
                <w:color w:val="6A3E3E"/>
                <w:sz w:val="21"/>
                <w:szCs w:val="21"/>
                <w:lang w:val="en-US"/>
              </w:rPr>
              <w:t>c</w:t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3F5983" w:rsidRPr="003F5983" w:rsidRDefault="003F5983" w:rsidP="003F59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21"/>
                <w:szCs w:val="21"/>
                <w:lang w:val="en-US"/>
              </w:rPr>
            </w:pP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  <w:r w:rsidRPr="003F5983">
              <w:rPr>
                <w:rFonts w:ascii="Courier New" w:eastAsiaTheme="minorEastAsia" w:hAnsi="Courier New" w:cs="Courier New"/>
                <w:color w:val="3F7F5F"/>
                <w:sz w:val="21"/>
                <w:szCs w:val="21"/>
                <w:lang w:val="en-US"/>
              </w:rPr>
              <w:t>//再读取下一个字符</w:t>
            </w:r>
          </w:p>
          <w:p w:rsidR="003F5983" w:rsidRPr="003F5983" w:rsidRDefault="003F5983" w:rsidP="003F59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21"/>
                <w:szCs w:val="21"/>
                <w:lang w:val="en-US"/>
              </w:rPr>
            </w:pP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  <w:r w:rsidRPr="003F5983">
              <w:rPr>
                <w:rFonts w:ascii="Courier New" w:eastAsiaTheme="minorEastAsia" w:hAnsi="Courier New" w:cs="Courier New"/>
                <w:color w:val="6A3E3E"/>
                <w:sz w:val="21"/>
                <w:szCs w:val="21"/>
                <w:lang w:val="en-US"/>
              </w:rPr>
              <w:t>c</w:t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3F5983">
              <w:rPr>
                <w:rFonts w:ascii="Courier New" w:eastAsiaTheme="minorEastAsia" w:hAnsi="Courier New" w:cs="Courier New"/>
                <w:color w:val="6A3E3E"/>
                <w:sz w:val="21"/>
                <w:szCs w:val="21"/>
                <w:u w:val="single"/>
                <w:lang w:val="en-US"/>
              </w:rPr>
              <w:t>fileReader</w:t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u w:val="single"/>
                <w:lang w:val="en-US"/>
              </w:rPr>
              <w:t>.read()</w:t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>;</w:t>
            </w:r>
          </w:p>
          <w:p w:rsidR="003F5983" w:rsidRPr="003F5983" w:rsidRDefault="003F5983" w:rsidP="003F59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21"/>
                <w:szCs w:val="21"/>
                <w:lang w:val="en-US"/>
              </w:rPr>
            </w:pP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  <w:t>}</w:t>
            </w:r>
          </w:p>
          <w:p w:rsidR="003F5983" w:rsidRPr="003F5983" w:rsidRDefault="003F5983" w:rsidP="003F59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21"/>
                <w:szCs w:val="21"/>
                <w:lang w:val="en-US"/>
              </w:rPr>
            </w:pP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  <w:r w:rsidRPr="003F5983">
              <w:rPr>
                <w:rFonts w:ascii="Courier New" w:eastAsiaTheme="minorEastAsia" w:hAnsi="Courier New" w:cs="Courier New"/>
                <w:color w:val="3F7F5F"/>
                <w:sz w:val="21"/>
                <w:szCs w:val="21"/>
                <w:lang w:val="en-US"/>
              </w:rPr>
              <w:t>//所有读取完毕后，关闭fileReader对象，要求不管前面是否抛出异常，</w:t>
            </w:r>
          </w:p>
          <w:p w:rsidR="003F5983" w:rsidRPr="003F5983" w:rsidRDefault="003F5983" w:rsidP="003F59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21"/>
                <w:szCs w:val="21"/>
                <w:lang w:val="en-US"/>
              </w:rPr>
            </w:pP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  <w:r w:rsidRPr="003F5983">
              <w:rPr>
                <w:rFonts w:ascii="Courier New" w:eastAsiaTheme="minorEastAsia" w:hAnsi="Courier New" w:cs="Courier New"/>
                <w:color w:val="3F7F5F"/>
                <w:sz w:val="21"/>
                <w:szCs w:val="21"/>
                <w:lang w:val="en-US"/>
              </w:rPr>
              <w:t>//都必须要执行关闭操作。</w:t>
            </w:r>
          </w:p>
          <w:p w:rsidR="003F5983" w:rsidRPr="003F5983" w:rsidRDefault="003F5983" w:rsidP="003F59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21"/>
                <w:szCs w:val="21"/>
                <w:lang w:val="en-US"/>
              </w:rPr>
            </w:pP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  <w:r w:rsidRPr="003F5983">
              <w:rPr>
                <w:rFonts w:ascii="Courier New" w:eastAsiaTheme="minorEastAsia" w:hAnsi="Courier New" w:cs="Courier New"/>
                <w:color w:val="6A3E3E"/>
                <w:sz w:val="21"/>
                <w:szCs w:val="21"/>
                <w:u w:val="single"/>
                <w:lang w:val="en-US"/>
              </w:rPr>
              <w:t>fileReader</w:t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u w:val="single"/>
                <w:lang w:val="en-US"/>
              </w:rPr>
              <w:t>.close()</w:t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>;</w:t>
            </w:r>
          </w:p>
          <w:p w:rsidR="003F5983" w:rsidRPr="003F5983" w:rsidRDefault="003F5983" w:rsidP="003F59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21"/>
                <w:szCs w:val="21"/>
                <w:lang w:val="en-US"/>
              </w:rPr>
            </w:pP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lastRenderedPageBreak/>
              <w:tab/>
              <w:t>}</w:t>
            </w:r>
          </w:p>
          <w:p w:rsidR="003F5983" w:rsidRPr="00D972E4" w:rsidRDefault="003F5983" w:rsidP="003F5983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hAnsi="Microsoft YaHei UI"/>
                <w:sz w:val="22"/>
                <w:szCs w:val="22"/>
              </w:rPr>
            </w:pP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>}</w:t>
            </w:r>
          </w:p>
        </w:tc>
      </w:tr>
    </w:tbl>
    <w:p w:rsidR="003F5983" w:rsidRDefault="003F5983" w:rsidP="003F5983">
      <w:pPr>
        <w:pStyle w:val="a"/>
        <w:numPr>
          <w:ilvl w:val="0"/>
          <w:numId w:val="0"/>
        </w:numPr>
        <w:spacing w:line="240" w:lineRule="auto"/>
        <w:ind w:left="431"/>
        <w:rPr>
          <w:rFonts w:ascii="Courier New" w:hAnsi="Courier New" w:cs="宋体"/>
          <w:sz w:val="24"/>
          <w:szCs w:val="24"/>
        </w:rPr>
      </w:pPr>
    </w:p>
    <w:p w:rsidR="003C3FAD" w:rsidRPr="00BC7645" w:rsidRDefault="003F5983" w:rsidP="003C3FAD">
      <w:pPr>
        <w:pStyle w:val="2"/>
        <w:rPr>
          <w:rFonts w:ascii="Microsoft YaHei UI" w:hAnsi="Microsoft YaHei UI"/>
          <w:color w:val="FF0000"/>
        </w:rPr>
      </w:pPr>
      <w:bookmarkStart w:id="0" w:name="_GoBack"/>
      <w:r w:rsidRPr="00BC7645">
        <w:rPr>
          <w:rFonts w:ascii="Microsoft YaHei UI" w:hAnsi="Microsoft YaHei UI" w:hint="eastAsia"/>
          <w:color w:val="FF0000"/>
        </w:rPr>
        <w:t>上述例子中用到的类与相关方法的API 文档说明。</w:t>
      </w:r>
    </w:p>
    <w:bookmarkEnd w:id="0"/>
    <w:p w:rsidR="003F5983" w:rsidRPr="00240636" w:rsidRDefault="003F5983" w:rsidP="003F5983">
      <w:pPr>
        <w:pStyle w:val="3"/>
        <w:rPr>
          <w:rFonts w:ascii="Simsun" w:hAnsi="Simsun" w:hint="eastAsia"/>
          <w:color w:val="000000"/>
          <w:lang w:val="en-US"/>
        </w:rPr>
      </w:pPr>
      <w:r w:rsidRPr="00240636">
        <w:rPr>
          <w:rFonts w:ascii="Simsun" w:hAnsi="Simsun"/>
          <w:color w:val="000000"/>
          <w:lang w:val="en-US"/>
        </w:rPr>
        <w:t>File</w:t>
      </w:r>
    </w:p>
    <w:p w:rsidR="003F5983" w:rsidRPr="003F5983" w:rsidRDefault="003F5983" w:rsidP="003F5983">
      <w:pPr>
        <w:pStyle w:val="HTML"/>
        <w:rPr>
          <w:b/>
          <w:color w:val="000000"/>
          <w:sz w:val="30"/>
          <w:szCs w:val="30"/>
        </w:rPr>
      </w:pPr>
      <w:r w:rsidRPr="003F5983">
        <w:rPr>
          <w:b/>
          <w:color w:val="000000"/>
          <w:sz w:val="30"/>
          <w:szCs w:val="30"/>
        </w:rPr>
        <w:t xml:space="preserve">public </w:t>
      </w:r>
      <w:r w:rsidRPr="003F5983">
        <w:rPr>
          <w:b/>
          <w:bCs/>
          <w:color w:val="000000"/>
          <w:sz w:val="30"/>
          <w:szCs w:val="30"/>
        </w:rPr>
        <w:t>File</w:t>
      </w:r>
      <w:r w:rsidRPr="003F5983">
        <w:rPr>
          <w:b/>
          <w:color w:val="000000"/>
          <w:sz w:val="30"/>
          <w:szCs w:val="30"/>
        </w:rPr>
        <w:t>(</w:t>
      </w:r>
      <w:hyperlink r:id="rId10" w:tooltip="java.lang 中的类" w:history="1">
        <w:r w:rsidRPr="003F5983">
          <w:rPr>
            <w:rStyle w:val="af2"/>
            <w:b/>
            <w:sz w:val="30"/>
            <w:szCs w:val="30"/>
          </w:rPr>
          <w:t>String</w:t>
        </w:r>
      </w:hyperlink>
      <w:r w:rsidRPr="003F5983">
        <w:rPr>
          <w:b/>
          <w:color w:val="000000"/>
          <w:sz w:val="30"/>
          <w:szCs w:val="30"/>
        </w:rPr>
        <w:t> pathname)</w:t>
      </w:r>
    </w:p>
    <w:p w:rsidR="003F5983" w:rsidRDefault="003F5983" w:rsidP="003F5983">
      <w:pPr>
        <w:spacing w:line="240" w:lineRule="auto"/>
        <w:ind w:left="72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通过将给定路径名字符串转换为抽象路径名来创建一个新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Style w:val="HTML0"/>
          <w:color w:val="000000"/>
        </w:rPr>
        <w:t>File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Fonts w:ascii="Simsun" w:hAnsi="Simsun"/>
          <w:color w:val="000000"/>
          <w:sz w:val="27"/>
          <w:szCs w:val="27"/>
        </w:rPr>
        <w:t>实例。如果给定字符串是空字符串，那么结果是空抽象路径名。</w:t>
      </w:r>
    </w:p>
    <w:p w:rsidR="003F5983" w:rsidRDefault="003F5983" w:rsidP="003F5983">
      <w:pPr>
        <w:ind w:left="72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b/>
          <w:bCs/>
          <w:color w:val="000000"/>
          <w:sz w:val="27"/>
          <w:szCs w:val="27"/>
        </w:rPr>
        <w:t>参数：</w:t>
      </w:r>
    </w:p>
    <w:p w:rsidR="003F5983" w:rsidRDefault="003F5983" w:rsidP="003F5983">
      <w:pPr>
        <w:ind w:left="720"/>
        <w:rPr>
          <w:rFonts w:ascii="Simsun" w:hAnsi="Simsun" w:hint="eastAsia"/>
          <w:color w:val="000000"/>
          <w:sz w:val="27"/>
          <w:szCs w:val="27"/>
        </w:rPr>
      </w:pPr>
      <w:r>
        <w:rPr>
          <w:rStyle w:val="HTML0"/>
          <w:color w:val="000000"/>
        </w:rPr>
        <w:t>pathname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Fonts w:ascii="Simsun" w:hAnsi="Simsun"/>
          <w:color w:val="000000"/>
          <w:sz w:val="27"/>
          <w:szCs w:val="27"/>
        </w:rPr>
        <w:t>- 路径名字符串</w:t>
      </w:r>
    </w:p>
    <w:p w:rsidR="003F5983" w:rsidRDefault="003F5983" w:rsidP="003F5983">
      <w:pPr>
        <w:ind w:left="72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b/>
          <w:bCs/>
          <w:color w:val="000000"/>
          <w:sz w:val="27"/>
          <w:szCs w:val="27"/>
        </w:rPr>
        <w:t>抛出：</w:t>
      </w:r>
    </w:p>
    <w:p w:rsidR="003F5983" w:rsidRDefault="007D4ADA" w:rsidP="003F5983">
      <w:pPr>
        <w:ind w:left="720"/>
        <w:rPr>
          <w:rFonts w:ascii="Simsun" w:hAnsi="Simsun" w:hint="eastAsia"/>
          <w:color w:val="000000"/>
          <w:sz w:val="27"/>
          <w:szCs w:val="27"/>
        </w:rPr>
      </w:pPr>
      <w:hyperlink r:id="rId11" w:tooltip="java.lang 中的类" w:history="1">
        <w:r w:rsidR="003F5983">
          <w:rPr>
            <w:rStyle w:val="af2"/>
          </w:rPr>
          <w:t>NullPointerException</w:t>
        </w:r>
      </w:hyperlink>
      <w:r w:rsidR="003F5983"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 w:rsidR="003F5983">
        <w:rPr>
          <w:rFonts w:ascii="Simsun" w:hAnsi="Simsun"/>
          <w:color w:val="000000"/>
          <w:sz w:val="27"/>
          <w:szCs w:val="27"/>
        </w:rPr>
        <w:t>- 如果</w:t>
      </w:r>
      <w:r w:rsidR="003F5983"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 w:rsidR="003F5983">
        <w:rPr>
          <w:rStyle w:val="HTML0"/>
          <w:color w:val="000000"/>
        </w:rPr>
        <w:t>pathname</w:t>
      </w:r>
      <w:r w:rsidR="003F5983"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 w:rsidR="003F5983">
        <w:rPr>
          <w:rFonts w:ascii="Simsun" w:hAnsi="Simsun"/>
          <w:color w:val="000000"/>
          <w:sz w:val="27"/>
          <w:szCs w:val="27"/>
        </w:rPr>
        <w:t>参数为</w:t>
      </w:r>
      <w:r w:rsidR="003F5983"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 w:rsidR="003F5983">
        <w:rPr>
          <w:rStyle w:val="HTML0"/>
          <w:color w:val="000000"/>
        </w:rPr>
        <w:t>null</w:t>
      </w:r>
    </w:p>
    <w:p w:rsidR="003F5983" w:rsidRDefault="003F5983" w:rsidP="003F5983">
      <w:pPr>
        <w:pStyle w:val="3"/>
        <w:rPr>
          <w:rFonts w:ascii="Simsun" w:hAnsi="Simsun" w:hint="eastAsia"/>
          <w:color w:val="000000"/>
        </w:rPr>
      </w:pPr>
      <w:r>
        <w:rPr>
          <w:rFonts w:ascii="Simsun" w:hAnsi="Simsun"/>
          <w:color w:val="000000"/>
        </w:rPr>
        <w:t>FileReader</w:t>
      </w:r>
    </w:p>
    <w:p w:rsidR="003F5983" w:rsidRPr="003F5983" w:rsidRDefault="003F5983" w:rsidP="003F5983">
      <w:pPr>
        <w:pStyle w:val="HTML"/>
        <w:rPr>
          <w:b/>
          <w:color w:val="000000"/>
          <w:sz w:val="28"/>
          <w:szCs w:val="28"/>
        </w:rPr>
      </w:pPr>
      <w:r w:rsidRPr="003F5983">
        <w:rPr>
          <w:b/>
          <w:color w:val="000000"/>
          <w:sz w:val="28"/>
          <w:szCs w:val="28"/>
        </w:rPr>
        <w:t xml:space="preserve">public </w:t>
      </w:r>
      <w:r w:rsidRPr="003F5983">
        <w:rPr>
          <w:b/>
          <w:bCs/>
          <w:color w:val="000000"/>
          <w:sz w:val="28"/>
          <w:szCs w:val="28"/>
        </w:rPr>
        <w:t>FileReader</w:t>
      </w:r>
      <w:r w:rsidRPr="003F5983">
        <w:rPr>
          <w:b/>
          <w:color w:val="000000"/>
          <w:sz w:val="28"/>
          <w:szCs w:val="28"/>
        </w:rPr>
        <w:t>(</w:t>
      </w:r>
      <w:hyperlink r:id="rId12" w:tooltip="java.io 中的类" w:history="1">
        <w:r w:rsidRPr="003F5983">
          <w:rPr>
            <w:rStyle w:val="af2"/>
            <w:b/>
            <w:sz w:val="28"/>
            <w:szCs w:val="28"/>
          </w:rPr>
          <w:t>File</w:t>
        </w:r>
      </w:hyperlink>
      <w:r w:rsidRPr="003F5983">
        <w:rPr>
          <w:b/>
          <w:color w:val="000000"/>
          <w:sz w:val="28"/>
          <w:szCs w:val="28"/>
        </w:rPr>
        <w:t> file)</w:t>
      </w:r>
    </w:p>
    <w:p w:rsidR="003F5983" w:rsidRDefault="003F5983" w:rsidP="003F5983">
      <w:pPr>
        <w:pStyle w:val="HTML"/>
        <w:rPr>
          <w:color w:val="000000"/>
        </w:rPr>
      </w:pPr>
      <w:r w:rsidRPr="003F5983">
        <w:rPr>
          <w:b/>
          <w:color w:val="000000"/>
          <w:sz w:val="28"/>
          <w:szCs w:val="28"/>
        </w:rPr>
        <w:t xml:space="preserve">           throws </w:t>
      </w:r>
      <w:hyperlink r:id="rId13" w:tooltip="java.io 中的类" w:history="1">
        <w:r w:rsidRPr="003F5983">
          <w:rPr>
            <w:rStyle w:val="af2"/>
            <w:b/>
            <w:sz w:val="28"/>
            <w:szCs w:val="28"/>
          </w:rPr>
          <w:t>FileNotFoundException</w:t>
        </w:r>
      </w:hyperlink>
    </w:p>
    <w:p w:rsidR="003F5983" w:rsidRDefault="003F5983" w:rsidP="003F5983">
      <w:pPr>
        <w:pStyle w:val="HTML"/>
        <w:rPr>
          <w:color w:val="000000"/>
        </w:rPr>
      </w:pPr>
    </w:p>
    <w:p w:rsidR="003F5983" w:rsidRPr="003F5983" w:rsidRDefault="003F5983" w:rsidP="003F5983">
      <w:pPr>
        <w:ind w:left="720"/>
        <w:rPr>
          <w:rFonts w:ascii="Simsun" w:hAnsi="Simsun" w:hint="eastAsia"/>
          <w:color w:val="000000"/>
          <w:sz w:val="27"/>
          <w:szCs w:val="27"/>
          <w:lang w:val="en-US"/>
        </w:rPr>
      </w:pPr>
      <w:r>
        <w:rPr>
          <w:rFonts w:ascii="Simsun" w:hAnsi="Simsun"/>
          <w:color w:val="000000"/>
          <w:sz w:val="27"/>
          <w:szCs w:val="27"/>
        </w:rPr>
        <w:t>在给定从中读取数据的</w:t>
      </w:r>
      <w:r w:rsidRPr="003F5983">
        <w:rPr>
          <w:rStyle w:val="apple-converted-space"/>
          <w:rFonts w:ascii="Simsun" w:hAnsi="Simsun"/>
          <w:color w:val="000000"/>
          <w:sz w:val="27"/>
          <w:szCs w:val="27"/>
          <w:lang w:val="en-US"/>
        </w:rPr>
        <w:t> </w:t>
      </w:r>
      <w:r w:rsidRPr="003F5983">
        <w:rPr>
          <w:rStyle w:val="HTML1"/>
          <w:color w:val="000000"/>
          <w:lang w:val="en-US"/>
        </w:rPr>
        <w:t>File</w:t>
      </w:r>
      <w:r w:rsidRPr="003F5983">
        <w:rPr>
          <w:rStyle w:val="apple-converted-space"/>
          <w:rFonts w:ascii="Simsun" w:hAnsi="Simsun"/>
          <w:color w:val="000000"/>
          <w:sz w:val="27"/>
          <w:szCs w:val="27"/>
          <w:lang w:val="en-US"/>
        </w:rPr>
        <w:t> </w:t>
      </w:r>
      <w:r>
        <w:rPr>
          <w:rFonts w:ascii="Simsun" w:hAnsi="Simsun"/>
          <w:color w:val="000000"/>
          <w:sz w:val="27"/>
          <w:szCs w:val="27"/>
        </w:rPr>
        <w:t>的情况下创建一个新</w:t>
      </w:r>
      <w:r w:rsidRPr="003F5983">
        <w:rPr>
          <w:rStyle w:val="apple-converted-space"/>
          <w:rFonts w:ascii="Simsun" w:hAnsi="Simsun"/>
          <w:color w:val="000000"/>
          <w:sz w:val="27"/>
          <w:szCs w:val="27"/>
          <w:lang w:val="en-US"/>
        </w:rPr>
        <w:t> </w:t>
      </w:r>
      <w:r w:rsidRPr="003F5983">
        <w:rPr>
          <w:rStyle w:val="HTML1"/>
          <w:color w:val="000000"/>
          <w:lang w:val="en-US"/>
        </w:rPr>
        <w:t>FileReader</w:t>
      </w:r>
      <w:r>
        <w:rPr>
          <w:rFonts w:ascii="Simsun" w:hAnsi="Simsun"/>
          <w:color w:val="000000"/>
          <w:sz w:val="27"/>
          <w:szCs w:val="27"/>
        </w:rPr>
        <w:t>。</w:t>
      </w:r>
    </w:p>
    <w:p w:rsidR="003F5983" w:rsidRPr="003F5983" w:rsidRDefault="003F5983" w:rsidP="003F5983">
      <w:pPr>
        <w:ind w:left="720"/>
        <w:rPr>
          <w:rFonts w:ascii="Simsun" w:hAnsi="Simsun" w:hint="eastAsia"/>
          <w:color w:val="000000"/>
          <w:sz w:val="27"/>
          <w:szCs w:val="27"/>
          <w:lang w:val="en-US"/>
        </w:rPr>
      </w:pPr>
      <w:r>
        <w:rPr>
          <w:rFonts w:ascii="Simsun" w:hAnsi="Simsun"/>
          <w:b/>
          <w:bCs/>
          <w:color w:val="000000"/>
          <w:sz w:val="27"/>
          <w:szCs w:val="27"/>
        </w:rPr>
        <w:t>参数</w:t>
      </w:r>
      <w:r w:rsidRPr="003F5983">
        <w:rPr>
          <w:rFonts w:ascii="Simsun" w:hAnsi="Simsun"/>
          <w:b/>
          <w:bCs/>
          <w:color w:val="000000"/>
          <w:sz w:val="27"/>
          <w:szCs w:val="27"/>
          <w:lang w:val="en-US"/>
        </w:rPr>
        <w:t>：</w:t>
      </w:r>
    </w:p>
    <w:p w:rsidR="003F5983" w:rsidRPr="003F5983" w:rsidRDefault="003F5983" w:rsidP="003F5983">
      <w:pPr>
        <w:ind w:left="720"/>
        <w:rPr>
          <w:rFonts w:ascii="Simsun" w:hAnsi="Simsun" w:hint="eastAsia"/>
          <w:color w:val="000000"/>
          <w:sz w:val="27"/>
          <w:szCs w:val="27"/>
          <w:lang w:val="en-US"/>
        </w:rPr>
      </w:pPr>
      <w:r w:rsidRPr="003F5983">
        <w:rPr>
          <w:rStyle w:val="HTML0"/>
          <w:color w:val="000000"/>
          <w:lang w:val="en-US"/>
        </w:rPr>
        <w:t>file</w:t>
      </w:r>
      <w:r w:rsidRPr="003F5983">
        <w:rPr>
          <w:rStyle w:val="apple-converted-space"/>
          <w:rFonts w:ascii="Simsun" w:hAnsi="Simsun"/>
          <w:color w:val="000000"/>
          <w:sz w:val="27"/>
          <w:szCs w:val="27"/>
          <w:lang w:val="en-US"/>
        </w:rPr>
        <w:t> </w:t>
      </w:r>
      <w:r w:rsidRPr="003F5983">
        <w:rPr>
          <w:rFonts w:ascii="Simsun" w:hAnsi="Simsun"/>
          <w:color w:val="000000"/>
          <w:sz w:val="27"/>
          <w:szCs w:val="27"/>
          <w:lang w:val="en-US"/>
        </w:rPr>
        <w:t xml:space="preserve">- </w:t>
      </w:r>
      <w:r>
        <w:rPr>
          <w:rFonts w:ascii="Simsun" w:hAnsi="Simsun"/>
          <w:color w:val="000000"/>
          <w:sz w:val="27"/>
          <w:szCs w:val="27"/>
        </w:rPr>
        <w:t>要从中读取数据的</w:t>
      </w:r>
      <w:r w:rsidRPr="003F5983">
        <w:rPr>
          <w:rStyle w:val="apple-converted-space"/>
          <w:rFonts w:ascii="Simsun" w:hAnsi="Simsun"/>
          <w:color w:val="000000"/>
          <w:sz w:val="27"/>
          <w:szCs w:val="27"/>
          <w:lang w:val="en-US"/>
        </w:rPr>
        <w:t> </w:t>
      </w:r>
      <w:r w:rsidRPr="003F5983">
        <w:rPr>
          <w:rStyle w:val="HTML1"/>
          <w:color w:val="000000"/>
          <w:lang w:val="en-US"/>
        </w:rPr>
        <w:t>File</w:t>
      </w:r>
    </w:p>
    <w:p w:rsidR="003F5983" w:rsidRPr="003F5983" w:rsidRDefault="003F5983" w:rsidP="003F5983">
      <w:pPr>
        <w:ind w:left="720"/>
        <w:rPr>
          <w:rFonts w:ascii="Simsun" w:hAnsi="Simsun" w:hint="eastAsia"/>
          <w:color w:val="000000"/>
          <w:sz w:val="27"/>
          <w:szCs w:val="27"/>
          <w:lang w:val="en-US"/>
        </w:rPr>
      </w:pPr>
      <w:r>
        <w:rPr>
          <w:rFonts w:ascii="Simsun" w:hAnsi="Simsun"/>
          <w:b/>
          <w:bCs/>
          <w:color w:val="000000"/>
          <w:sz w:val="27"/>
          <w:szCs w:val="27"/>
        </w:rPr>
        <w:t>抛出</w:t>
      </w:r>
      <w:r w:rsidRPr="003F5983">
        <w:rPr>
          <w:rFonts w:ascii="Simsun" w:hAnsi="Simsun"/>
          <w:b/>
          <w:bCs/>
          <w:color w:val="000000"/>
          <w:sz w:val="27"/>
          <w:szCs w:val="27"/>
          <w:lang w:val="en-US"/>
        </w:rPr>
        <w:t>：</w:t>
      </w:r>
    </w:p>
    <w:p w:rsidR="003F5983" w:rsidRPr="003F5983" w:rsidRDefault="007D4ADA" w:rsidP="003F5983">
      <w:pPr>
        <w:ind w:left="720"/>
        <w:rPr>
          <w:rFonts w:ascii="Simsun" w:hAnsi="Simsun" w:hint="eastAsia"/>
          <w:color w:val="000000"/>
          <w:sz w:val="27"/>
          <w:szCs w:val="27"/>
          <w:lang w:val="en-US"/>
        </w:rPr>
      </w:pPr>
      <w:hyperlink r:id="rId14" w:tooltip="java.io 中的类" w:history="1">
        <w:r w:rsidR="003F5983" w:rsidRPr="003F5983">
          <w:rPr>
            <w:rStyle w:val="af2"/>
            <w:lang w:val="en-US"/>
          </w:rPr>
          <w:t>FileNotFoundException</w:t>
        </w:r>
      </w:hyperlink>
      <w:r w:rsidR="003F5983" w:rsidRPr="003F5983">
        <w:rPr>
          <w:rStyle w:val="apple-converted-space"/>
          <w:rFonts w:ascii="Simsun" w:hAnsi="Simsun"/>
          <w:color w:val="000000"/>
          <w:sz w:val="27"/>
          <w:szCs w:val="27"/>
          <w:lang w:val="en-US"/>
        </w:rPr>
        <w:t> </w:t>
      </w:r>
      <w:r w:rsidR="003F5983" w:rsidRPr="003F5983">
        <w:rPr>
          <w:rFonts w:ascii="Simsun" w:hAnsi="Simsun"/>
          <w:color w:val="000000"/>
          <w:sz w:val="27"/>
          <w:szCs w:val="27"/>
          <w:lang w:val="en-US"/>
        </w:rPr>
        <w:t xml:space="preserve">- </w:t>
      </w:r>
      <w:r w:rsidR="003F5983">
        <w:rPr>
          <w:rFonts w:ascii="Simsun" w:hAnsi="Simsun"/>
          <w:color w:val="000000"/>
          <w:sz w:val="27"/>
          <w:szCs w:val="27"/>
        </w:rPr>
        <w:t>如果文件不存在</w:t>
      </w:r>
      <w:r w:rsidR="003F5983" w:rsidRPr="003F5983">
        <w:rPr>
          <w:rFonts w:ascii="Simsun" w:hAnsi="Simsun"/>
          <w:color w:val="000000"/>
          <w:sz w:val="27"/>
          <w:szCs w:val="27"/>
          <w:lang w:val="en-US"/>
        </w:rPr>
        <w:t>，</w:t>
      </w:r>
      <w:r w:rsidR="003F5983">
        <w:rPr>
          <w:rFonts w:ascii="Simsun" w:hAnsi="Simsun"/>
          <w:color w:val="000000"/>
          <w:sz w:val="27"/>
          <w:szCs w:val="27"/>
        </w:rPr>
        <w:t>或者它是一个目录</w:t>
      </w:r>
      <w:r w:rsidR="003F5983" w:rsidRPr="003F5983">
        <w:rPr>
          <w:rFonts w:ascii="Simsun" w:hAnsi="Simsun"/>
          <w:color w:val="000000"/>
          <w:sz w:val="27"/>
          <w:szCs w:val="27"/>
          <w:lang w:val="en-US"/>
        </w:rPr>
        <w:t>，</w:t>
      </w:r>
      <w:r w:rsidR="003F5983">
        <w:rPr>
          <w:rFonts w:ascii="Simsun" w:hAnsi="Simsun"/>
          <w:color w:val="000000"/>
          <w:sz w:val="27"/>
          <w:szCs w:val="27"/>
        </w:rPr>
        <w:t>而不是一个常规文件</w:t>
      </w:r>
      <w:r w:rsidR="003F5983" w:rsidRPr="003F5983">
        <w:rPr>
          <w:rFonts w:ascii="Simsun" w:hAnsi="Simsun"/>
          <w:color w:val="000000"/>
          <w:sz w:val="27"/>
          <w:szCs w:val="27"/>
          <w:lang w:val="en-US"/>
        </w:rPr>
        <w:t>，</w:t>
      </w:r>
      <w:r w:rsidR="003F5983">
        <w:rPr>
          <w:rFonts w:ascii="Simsun" w:hAnsi="Simsun"/>
          <w:color w:val="000000"/>
          <w:sz w:val="27"/>
          <w:szCs w:val="27"/>
        </w:rPr>
        <w:t>抑或因为其他某些原因而无法打开进行读取。</w:t>
      </w:r>
    </w:p>
    <w:p w:rsidR="003F5983" w:rsidRPr="003F5983" w:rsidRDefault="003F5983" w:rsidP="003F5983">
      <w:pPr>
        <w:pStyle w:val="HTML"/>
        <w:rPr>
          <w:b/>
          <w:color w:val="000000"/>
          <w:sz w:val="28"/>
          <w:szCs w:val="28"/>
        </w:rPr>
      </w:pPr>
      <w:r w:rsidRPr="003F5983">
        <w:rPr>
          <w:b/>
          <w:color w:val="000000"/>
          <w:sz w:val="28"/>
          <w:szCs w:val="28"/>
        </w:rPr>
        <w:t xml:space="preserve">public int </w:t>
      </w:r>
      <w:r w:rsidRPr="003F5983">
        <w:rPr>
          <w:b/>
          <w:bCs/>
          <w:color w:val="000000"/>
          <w:sz w:val="28"/>
          <w:szCs w:val="28"/>
        </w:rPr>
        <w:t>read</w:t>
      </w:r>
      <w:r w:rsidRPr="003F5983">
        <w:rPr>
          <w:b/>
          <w:color w:val="000000"/>
          <w:sz w:val="28"/>
          <w:szCs w:val="28"/>
        </w:rPr>
        <w:t>()</w:t>
      </w:r>
    </w:p>
    <w:p w:rsidR="003F5983" w:rsidRDefault="003F5983" w:rsidP="003F5983">
      <w:pPr>
        <w:pStyle w:val="HTML"/>
        <w:rPr>
          <w:b/>
          <w:color w:val="000000"/>
          <w:sz w:val="28"/>
          <w:szCs w:val="28"/>
        </w:rPr>
      </w:pPr>
      <w:r w:rsidRPr="003F5983">
        <w:rPr>
          <w:b/>
          <w:color w:val="000000"/>
          <w:sz w:val="28"/>
          <w:szCs w:val="28"/>
        </w:rPr>
        <w:t xml:space="preserve">         throws </w:t>
      </w:r>
      <w:hyperlink r:id="rId15" w:tooltip="java.io 中的类" w:history="1">
        <w:r w:rsidRPr="003F5983">
          <w:rPr>
            <w:rStyle w:val="af2"/>
            <w:b/>
            <w:sz w:val="28"/>
            <w:szCs w:val="28"/>
          </w:rPr>
          <w:t>IOException</w:t>
        </w:r>
      </w:hyperlink>
    </w:p>
    <w:p w:rsidR="003F5983" w:rsidRPr="003F5983" w:rsidRDefault="003F5983" w:rsidP="003F5983">
      <w:pPr>
        <w:pStyle w:val="HTML"/>
        <w:rPr>
          <w:b/>
          <w:color w:val="000000"/>
          <w:sz w:val="28"/>
          <w:szCs w:val="28"/>
        </w:rPr>
      </w:pPr>
    </w:p>
    <w:p w:rsidR="003F5983" w:rsidRDefault="003F5983" w:rsidP="003F5983">
      <w:pPr>
        <w:ind w:left="72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读取单个字符。在字符可用、发生 I/O 错误或者已到达流的末尾前，此方法一直阻塞。</w:t>
      </w:r>
    </w:p>
    <w:p w:rsidR="003F5983" w:rsidRDefault="003F5983" w:rsidP="003F5983">
      <w:pPr>
        <w:pStyle w:val="af3"/>
        <w:ind w:left="72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lastRenderedPageBreak/>
        <w:t>用于支持高效的单字符输入的子类应重写此方法。</w:t>
      </w:r>
    </w:p>
    <w:p w:rsidR="003F5983" w:rsidRDefault="003F5983" w:rsidP="003F5983">
      <w:pPr>
        <w:ind w:left="72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b/>
          <w:bCs/>
          <w:color w:val="000000"/>
          <w:sz w:val="27"/>
          <w:szCs w:val="27"/>
        </w:rPr>
        <w:t>返回：</w:t>
      </w:r>
    </w:p>
    <w:p w:rsidR="003F5983" w:rsidRDefault="003F5983" w:rsidP="003F5983">
      <w:pPr>
        <w:ind w:left="72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作为整数读取的字符，范围在 0 到 65535 之间 (</w:t>
      </w:r>
      <w:r>
        <w:rPr>
          <w:rStyle w:val="HTML1"/>
          <w:color w:val="000000"/>
        </w:rPr>
        <w:t>0x00-0xffff</w:t>
      </w:r>
      <w:r>
        <w:rPr>
          <w:rFonts w:ascii="Simsun" w:hAnsi="Simsun"/>
          <w:color w:val="000000"/>
          <w:sz w:val="27"/>
          <w:szCs w:val="27"/>
        </w:rPr>
        <w:t>)，如果已到达流的末尾，则返回 -1</w:t>
      </w:r>
    </w:p>
    <w:p w:rsidR="003F5983" w:rsidRDefault="003F5983" w:rsidP="003F5983">
      <w:pPr>
        <w:ind w:left="72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b/>
          <w:bCs/>
          <w:color w:val="000000"/>
          <w:sz w:val="27"/>
          <w:szCs w:val="27"/>
        </w:rPr>
        <w:t>抛出：</w:t>
      </w:r>
    </w:p>
    <w:p w:rsidR="003F5983" w:rsidRDefault="007D4ADA" w:rsidP="003F5983">
      <w:pPr>
        <w:ind w:left="720"/>
        <w:rPr>
          <w:rFonts w:ascii="Simsun" w:hAnsi="Simsun" w:hint="eastAsia"/>
          <w:color w:val="000000"/>
          <w:sz w:val="27"/>
          <w:szCs w:val="27"/>
        </w:rPr>
      </w:pPr>
      <w:hyperlink r:id="rId16" w:tooltip="java.io 中的类" w:history="1">
        <w:r w:rsidR="003F5983">
          <w:rPr>
            <w:rStyle w:val="af2"/>
          </w:rPr>
          <w:t>IOException</w:t>
        </w:r>
      </w:hyperlink>
      <w:r w:rsidR="003F5983"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 w:rsidR="003F5983">
        <w:rPr>
          <w:rFonts w:ascii="Simsun" w:hAnsi="Simsun"/>
          <w:color w:val="000000"/>
          <w:sz w:val="27"/>
          <w:szCs w:val="27"/>
        </w:rPr>
        <w:t>- 如果发生 I/O 错误</w:t>
      </w:r>
    </w:p>
    <w:p w:rsidR="003F5983" w:rsidRPr="003F5983" w:rsidRDefault="003F5983" w:rsidP="003F5983">
      <w:pPr>
        <w:pStyle w:val="HTML"/>
        <w:rPr>
          <w:b/>
          <w:color w:val="000000"/>
          <w:sz w:val="28"/>
          <w:szCs w:val="28"/>
        </w:rPr>
      </w:pPr>
      <w:r w:rsidRPr="003F5983">
        <w:rPr>
          <w:b/>
          <w:color w:val="000000"/>
          <w:sz w:val="28"/>
          <w:szCs w:val="28"/>
        </w:rPr>
        <w:t xml:space="preserve">public void </w:t>
      </w:r>
      <w:r w:rsidRPr="003F5983">
        <w:rPr>
          <w:b/>
          <w:bCs/>
          <w:color w:val="000000"/>
          <w:sz w:val="28"/>
          <w:szCs w:val="28"/>
        </w:rPr>
        <w:t>close</w:t>
      </w:r>
      <w:r w:rsidRPr="003F5983">
        <w:rPr>
          <w:b/>
          <w:color w:val="000000"/>
          <w:sz w:val="28"/>
          <w:szCs w:val="28"/>
        </w:rPr>
        <w:t>()</w:t>
      </w:r>
    </w:p>
    <w:p w:rsidR="003F5983" w:rsidRPr="003F5983" w:rsidRDefault="003F5983" w:rsidP="003F5983">
      <w:pPr>
        <w:pStyle w:val="HTML"/>
        <w:rPr>
          <w:b/>
          <w:color w:val="000000"/>
          <w:sz w:val="28"/>
          <w:szCs w:val="28"/>
        </w:rPr>
      </w:pPr>
      <w:r w:rsidRPr="003F5983">
        <w:rPr>
          <w:b/>
          <w:color w:val="000000"/>
          <w:sz w:val="28"/>
          <w:szCs w:val="28"/>
        </w:rPr>
        <w:t xml:space="preserve">           throws </w:t>
      </w:r>
      <w:hyperlink r:id="rId17" w:tooltip="java.io 中的类" w:history="1">
        <w:r w:rsidRPr="003F5983">
          <w:rPr>
            <w:rStyle w:val="af2"/>
            <w:b/>
            <w:sz w:val="28"/>
            <w:szCs w:val="28"/>
          </w:rPr>
          <w:t>IOException</w:t>
        </w:r>
      </w:hyperlink>
    </w:p>
    <w:p w:rsidR="005706B3" w:rsidRDefault="005706B3" w:rsidP="003F5983">
      <w:pPr>
        <w:ind w:left="720"/>
        <w:rPr>
          <w:rFonts w:ascii="Simsun" w:hAnsi="Simsun" w:hint="eastAsia"/>
          <w:color w:val="000000"/>
          <w:sz w:val="27"/>
          <w:szCs w:val="27"/>
        </w:rPr>
      </w:pPr>
    </w:p>
    <w:p w:rsidR="003F5983" w:rsidRDefault="003F5983" w:rsidP="003F5983">
      <w:pPr>
        <w:ind w:left="72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关闭</w:t>
      </w:r>
      <w:proofErr w:type="gramStart"/>
      <w:r>
        <w:rPr>
          <w:rFonts w:ascii="Simsun" w:hAnsi="Simsun"/>
          <w:color w:val="000000"/>
          <w:sz w:val="27"/>
          <w:szCs w:val="27"/>
        </w:rPr>
        <w:t>该流并释放</w:t>
      </w:r>
      <w:proofErr w:type="gramEnd"/>
      <w:r>
        <w:rPr>
          <w:rFonts w:ascii="Simsun" w:hAnsi="Simsun"/>
          <w:color w:val="000000"/>
          <w:sz w:val="27"/>
          <w:szCs w:val="27"/>
        </w:rPr>
        <w:t>与之关联的所有资源。在关闭该流后，再调用 read()、ready()、mark()、reset() 或 skip() 将抛出 IOException。关闭以前关闭的流无效。</w:t>
      </w:r>
    </w:p>
    <w:p w:rsidR="003F5983" w:rsidRDefault="003F5983" w:rsidP="003F5983">
      <w:pPr>
        <w:ind w:left="72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b/>
          <w:bCs/>
          <w:color w:val="000000"/>
          <w:sz w:val="27"/>
          <w:szCs w:val="27"/>
        </w:rPr>
        <w:t>指定者：</w:t>
      </w:r>
    </w:p>
    <w:p w:rsidR="003F5983" w:rsidRDefault="003F5983" w:rsidP="003F5983">
      <w:pPr>
        <w:ind w:left="72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接口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hyperlink r:id="rId18" w:tooltip="java.io 中的接口" w:history="1">
        <w:r>
          <w:rPr>
            <w:rStyle w:val="af2"/>
          </w:rPr>
          <w:t>Closeable</w:t>
        </w:r>
      </w:hyperlink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Fonts w:ascii="Simsun" w:hAnsi="Simsun"/>
          <w:color w:val="000000"/>
          <w:sz w:val="27"/>
          <w:szCs w:val="27"/>
        </w:rPr>
        <w:t>中的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hyperlink r:id="rId19" w:anchor="close()" w:history="1">
        <w:r>
          <w:rPr>
            <w:rStyle w:val="af2"/>
          </w:rPr>
          <w:t>close</w:t>
        </w:r>
      </w:hyperlink>
    </w:p>
    <w:p w:rsidR="003F5983" w:rsidRDefault="003F5983" w:rsidP="003F5983">
      <w:pPr>
        <w:ind w:left="72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b/>
          <w:bCs/>
          <w:color w:val="000000"/>
          <w:sz w:val="27"/>
          <w:szCs w:val="27"/>
        </w:rPr>
        <w:t>指定者：</w:t>
      </w:r>
    </w:p>
    <w:p w:rsidR="003F5983" w:rsidRDefault="003F5983" w:rsidP="003F5983">
      <w:pPr>
        <w:ind w:left="72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类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hyperlink r:id="rId20" w:tooltip="java.io 中的类" w:history="1">
        <w:r>
          <w:rPr>
            <w:rStyle w:val="af2"/>
          </w:rPr>
          <w:t>Reader</w:t>
        </w:r>
      </w:hyperlink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Fonts w:ascii="Simsun" w:hAnsi="Simsun"/>
          <w:color w:val="000000"/>
          <w:sz w:val="27"/>
          <w:szCs w:val="27"/>
        </w:rPr>
        <w:t>中的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hyperlink r:id="rId21" w:anchor="close()" w:history="1">
        <w:r>
          <w:rPr>
            <w:rStyle w:val="af2"/>
          </w:rPr>
          <w:t>close</w:t>
        </w:r>
      </w:hyperlink>
    </w:p>
    <w:p w:rsidR="003F5983" w:rsidRDefault="003F5983" w:rsidP="003F5983">
      <w:pPr>
        <w:ind w:left="72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b/>
          <w:bCs/>
          <w:color w:val="000000"/>
          <w:sz w:val="27"/>
          <w:szCs w:val="27"/>
        </w:rPr>
        <w:t>抛出：</w:t>
      </w:r>
    </w:p>
    <w:p w:rsidR="003F5983" w:rsidRDefault="007D4ADA" w:rsidP="003F5983">
      <w:pPr>
        <w:ind w:left="720"/>
        <w:rPr>
          <w:rFonts w:ascii="Simsun" w:hAnsi="Simsun" w:hint="eastAsia"/>
          <w:color w:val="000000"/>
          <w:sz w:val="27"/>
          <w:szCs w:val="27"/>
        </w:rPr>
      </w:pPr>
      <w:hyperlink r:id="rId22" w:tooltip="java.io 中的类" w:history="1">
        <w:r w:rsidR="003F5983">
          <w:rPr>
            <w:rStyle w:val="af2"/>
          </w:rPr>
          <w:t>IOException</w:t>
        </w:r>
      </w:hyperlink>
      <w:r w:rsidR="003F5983"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 w:rsidR="003F5983">
        <w:rPr>
          <w:rFonts w:ascii="Simsun" w:hAnsi="Simsun"/>
          <w:color w:val="000000"/>
          <w:sz w:val="27"/>
          <w:szCs w:val="27"/>
        </w:rPr>
        <w:t>- 如果发生 I/O 错误</w:t>
      </w:r>
    </w:p>
    <w:p w:rsidR="003C3FAD" w:rsidRPr="003F5983" w:rsidRDefault="003C3FAD" w:rsidP="003F5983">
      <w:pPr>
        <w:spacing w:line="240" w:lineRule="auto"/>
        <w:rPr>
          <w:rFonts w:ascii="Courier New" w:hAnsi="Courier New" w:cs="宋体"/>
          <w:sz w:val="24"/>
          <w:szCs w:val="24"/>
          <w:lang w:val="en-US"/>
        </w:rPr>
      </w:pPr>
    </w:p>
    <w:sectPr w:rsidR="003C3FAD" w:rsidRPr="003F5983" w:rsidSect="000657EB">
      <w:headerReference w:type="default" r:id="rId23"/>
      <w:pgSz w:w="11907" w:h="16839" w:code="1"/>
      <w:pgMar w:top="1440" w:right="1418" w:bottom="1440" w:left="1418" w:header="709" w:footer="91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ADA" w:rsidRDefault="007D4ADA">
      <w:pPr>
        <w:spacing w:after="0" w:line="240" w:lineRule="auto"/>
      </w:pPr>
      <w:r>
        <w:separator/>
      </w:r>
    </w:p>
  </w:endnote>
  <w:endnote w:type="continuationSeparator" w:id="0">
    <w:p w:rsidR="007D4ADA" w:rsidRDefault="007D4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ADA" w:rsidRDefault="007D4ADA">
      <w:pPr>
        <w:spacing w:after="0" w:line="240" w:lineRule="auto"/>
      </w:pPr>
      <w:r>
        <w:separator/>
      </w:r>
    </w:p>
  </w:footnote>
  <w:footnote w:type="continuationSeparator" w:id="0">
    <w:p w:rsidR="007D4ADA" w:rsidRDefault="007D4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7F7" w:rsidRDefault="00240636">
    <w:pPr>
      <w:pStyle w:val="ab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311150"/>
              <wp:effectExtent l="0" t="0" r="3810" b="12700"/>
              <wp:wrapNone/>
              <wp:docPr id="22" name="文本框 22" descr="页码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9090" cy="3111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977F7" w:rsidRDefault="002D4868">
                          <w:pPr>
                            <w:pStyle w:val="ac"/>
                          </w:pPr>
                          <w:r>
                            <w:fldChar w:fldCharType="begin"/>
                          </w:r>
                          <w:r w:rsidR="00F019DE"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C7645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6" type="#_x0000_t202" alt="页码" style="position:absolute;margin-left:-24.5pt;margin-top:0;width:26.7pt;height:24.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" filled="f" stroked="f" strokeweight=".5pt">
              <v:path arrowok="t"/>
              <v:textbox inset="0,0,0,0">
                <w:txbxContent>
                  <w:p w:rsidR="009977F7" w:rsidRDefault="002D4868">
                    <w:pPr>
                      <w:pStyle w:val="ac"/>
                    </w:pPr>
                    <w:r>
                      <w:fldChar w:fldCharType="begin"/>
                    </w:r>
                    <w:r w:rsidR="00F019DE">
                      <w:instrText>PAGE   \* MERGEFORMAT</w:instrText>
                    </w:r>
                    <w:r>
                      <w:fldChar w:fldCharType="separate"/>
                    </w:r>
                    <w:r w:rsidR="00BC7645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</w:rPr>
    </w:lvl>
  </w:abstractNum>
  <w:abstractNum w:abstractNumId="1">
    <w:nsid w:val="00A60A20"/>
    <w:multiLevelType w:val="hybridMultilevel"/>
    <w:tmpl w:val="5630D966"/>
    <w:lvl w:ilvl="0" w:tplc="CD6C6538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8F978C9"/>
    <w:multiLevelType w:val="hybridMultilevel"/>
    <w:tmpl w:val="10E8035E"/>
    <w:lvl w:ilvl="0" w:tplc="CD6C6538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9CF7BDE"/>
    <w:multiLevelType w:val="hybridMultilevel"/>
    <w:tmpl w:val="84CE6FD2"/>
    <w:lvl w:ilvl="0" w:tplc="9E909892">
      <w:start w:val="1"/>
      <w:numFmt w:val="decimal"/>
      <w:lvlText w:val="%1、"/>
      <w:lvlJc w:val="left"/>
      <w:pPr>
        <w:tabs>
          <w:tab w:val="num" w:pos="840"/>
        </w:tabs>
        <w:ind w:left="590" w:hanging="17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5D2E3A8A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FB129EA"/>
    <w:multiLevelType w:val="hybridMultilevel"/>
    <w:tmpl w:val="B752496C"/>
    <w:lvl w:ilvl="0" w:tplc="9DB48C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8D2A77"/>
    <w:multiLevelType w:val="hybridMultilevel"/>
    <w:tmpl w:val="6D9A042E"/>
    <w:lvl w:ilvl="0" w:tplc="9DB48C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D6C6538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4884D1E"/>
    <w:multiLevelType w:val="hybridMultilevel"/>
    <w:tmpl w:val="AD8432E6"/>
    <w:lvl w:ilvl="0" w:tplc="CD6C6538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4E724172"/>
    <w:multiLevelType w:val="hybridMultilevel"/>
    <w:tmpl w:val="B752496C"/>
    <w:lvl w:ilvl="0" w:tplc="9DB48C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50036EB"/>
    <w:multiLevelType w:val="hybridMultilevel"/>
    <w:tmpl w:val="EF2C0F9A"/>
    <w:lvl w:ilvl="0" w:tplc="52B8B52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60A603EA"/>
    <w:multiLevelType w:val="hybridMultilevel"/>
    <w:tmpl w:val="84CE6FD2"/>
    <w:lvl w:ilvl="0" w:tplc="9E909892">
      <w:start w:val="1"/>
      <w:numFmt w:val="decimal"/>
      <w:lvlText w:val="%1、"/>
      <w:lvlJc w:val="left"/>
      <w:pPr>
        <w:tabs>
          <w:tab w:val="num" w:pos="840"/>
        </w:tabs>
        <w:ind w:left="590" w:hanging="17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5D2E3A8A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500"/>
        </w:tabs>
        <w:ind w:left="572" w:hanging="288"/>
      </w:pPr>
      <w:rPr>
        <w:rFonts w:ascii="Symbol" w:eastAsia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11">
    <w:nsid w:val="732D5978"/>
    <w:multiLevelType w:val="hybridMultilevel"/>
    <w:tmpl w:val="6D9A042E"/>
    <w:lvl w:ilvl="0" w:tplc="9DB48C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D6C6538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78604887"/>
    <w:multiLevelType w:val="hybridMultilevel"/>
    <w:tmpl w:val="B752496C"/>
    <w:lvl w:ilvl="0" w:tplc="9DB48C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0"/>
  </w:num>
  <w:num w:numId="3">
    <w:abstractNumId w:val="10"/>
    <w:lvlOverride w:ilvl="0">
      <w:startOverride w:val="1"/>
    </w:lvlOverride>
  </w:num>
  <w:num w:numId="4">
    <w:abstractNumId w:val="4"/>
  </w:num>
  <w:num w:numId="5">
    <w:abstractNumId w:val="5"/>
  </w:num>
  <w:num w:numId="6">
    <w:abstractNumId w:val="10"/>
  </w:num>
  <w:num w:numId="7">
    <w:abstractNumId w:val="10"/>
  </w:num>
  <w:num w:numId="8">
    <w:abstractNumId w:val="8"/>
  </w:num>
  <w:num w:numId="9">
    <w:abstractNumId w:val="9"/>
  </w:num>
  <w:num w:numId="10">
    <w:abstractNumId w:val="1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6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7"/>
  </w:num>
  <w:num w:numId="24">
    <w:abstractNumId w:val="10"/>
  </w:num>
  <w:num w:numId="25">
    <w:abstractNumId w:val="2"/>
  </w:num>
  <w:num w:numId="26">
    <w:abstractNumId w:val="11"/>
  </w:num>
  <w:num w:numId="27">
    <w:abstractNumId w:val="3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10"/>
  </w:num>
  <w:num w:numId="39">
    <w:abstractNumId w:val="12"/>
  </w:num>
  <w:num w:numId="40">
    <w:abstractNumId w:val="10"/>
  </w:num>
  <w:num w:numId="41">
    <w:abstractNumId w:val="10"/>
  </w:num>
  <w:num w:numId="42">
    <w:abstractNumId w:val="10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1B0"/>
    <w:rsid w:val="000657EB"/>
    <w:rsid w:val="000C1B00"/>
    <w:rsid w:val="000E3870"/>
    <w:rsid w:val="00102DBF"/>
    <w:rsid w:val="00132E80"/>
    <w:rsid w:val="00240636"/>
    <w:rsid w:val="002D4868"/>
    <w:rsid w:val="003C3FAD"/>
    <w:rsid w:val="003F5983"/>
    <w:rsid w:val="004546F8"/>
    <w:rsid w:val="005706B3"/>
    <w:rsid w:val="006A3245"/>
    <w:rsid w:val="007361B0"/>
    <w:rsid w:val="007D4ADA"/>
    <w:rsid w:val="00824D34"/>
    <w:rsid w:val="0083709D"/>
    <w:rsid w:val="009977F7"/>
    <w:rsid w:val="00AA4D2E"/>
    <w:rsid w:val="00AC681B"/>
    <w:rsid w:val="00BC7645"/>
    <w:rsid w:val="00C5389C"/>
    <w:rsid w:val="00C53A62"/>
    <w:rsid w:val="00D972E4"/>
    <w:rsid w:val="00EA3F43"/>
    <w:rsid w:val="00EB6204"/>
    <w:rsid w:val="00EC5D91"/>
    <w:rsid w:val="00EC750A"/>
    <w:rsid w:val="00F019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zh-CN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A3245"/>
    <w:pPr>
      <w:spacing w:after="120" w:line="180" w:lineRule="auto"/>
    </w:pPr>
    <w:rPr>
      <w:rFonts w:eastAsia="Microsoft YaHei UI"/>
    </w:rPr>
  </w:style>
  <w:style w:type="paragraph" w:styleId="1">
    <w:name w:val="heading 1"/>
    <w:basedOn w:val="a0"/>
    <w:next w:val="a0"/>
    <w:link w:val="1Char"/>
    <w:uiPriority w:val="9"/>
    <w:qFormat/>
    <w:rsid w:val="006A3245"/>
    <w:pPr>
      <w:keepNext/>
      <w:keepLines/>
      <w:spacing w:before="36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0657EB"/>
    <w:pPr>
      <w:keepNext/>
      <w:keepLines/>
      <w:spacing w:before="360" w:line="240" w:lineRule="auto"/>
      <w:outlineLvl w:val="1"/>
    </w:pPr>
    <w:rPr>
      <w:b/>
      <w:bCs/>
      <w:color w:val="5B9BD5" w:themeColor="accent1"/>
      <w:sz w:val="24"/>
      <w:szCs w:val="24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6A32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6A3245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Char">
    <w:name w:val="标题 Char"/>
    <w:basedOn w:val="a1"/>
    <w:link w:val="a4"/>
    <w:uiPriority w:val="10"/>
    <w:rsid w:val="006A3245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a5">
    <w:name w:val="Table Grid"/>
    <w:basedOn w:val="a2"/>
    <w:uiPriority w:val="39"/>
    <w:rsid w:val="00065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rsid w:val="000657EB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Char0">
    <w:name w:val="副标题 Char"/>
    <w:basedOn w:val="a1"/>
    <w:link w:val="a6"/>
    <w:uiPriority w:val="11"/>
    <w:rsid w:val="000657EB"/>
    <w:rPr>
      <w:b/>
      <w:bCs/>
      <w:color w:val="5B9BD5" w:themeColor="accent1"/>
      <w:sz w:val="24"/>
      <w:szCs w:val="24"/>
    </w:rPr>
  </w:style>
  <w:style w:type="character" w:customStyle="1" w:styleId="1Char">
    <w:name w:val="标题 1 Char"/>
    <w:basedOn w:val="a1"/>
    <w:link w:val="1"/>
    <w:uiPriority w:val="9"/>
    <w:rsid w:val="006A3245"/>
    <w:rPr>
      <w:rFonts w:eastAsia="Microsoft YaHei UI"/>
      <w:b/>
      <w:bCs/>
      <w:caps/>
      <w:color w:val="1F4E79" w:themeColor="accent1" w:themeShade="80"/>
      <w:sz w:val="28"/>
      <w:szCs w:val="28"/>
    </w:rPr>
  </w:style>
  <w:style w:type="table" w:customStyle="1" w:styleId="a7">
    <w:name w:val="提示表格"/>
    <w:basedOn w:val="a2"/>
    <w:uiPriority w:val="99"/>
    <w:rsid w:val="000657EB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提示文本"/>
    <w:basedOn w:val="a0"/>
    <w:uiPriority w:val="99"/>
    <w:rsid w:val="000657EB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a9">
    <w:name w:val="Placeholder Text"/>
    <w:basedOn w:val="a1"/>
    <w:uiPriority w:val="99"/>
    <w:semiHidden/>
    <w:rsid w:val="000657EB"/>
    <w:rPr>
      <w:color w:val="808080"/>
    </w:rPr>
  </w:style>
  <w:style w:type="paragraph" w:customStyle="1" w:styleId="aa">
    <w:name w:val="无间距"/>
    <w:uiPriority w:val="36"/>
    <w:qFormat/>
    <w:rsid w:val="000657EB"/>
    <w:pPr>
      <w:spacing w:after="0" w:line="240" w:lineRule="auto"/>
    </w:pPr>
  </w:style>
  <w:style w:type="character" w:customStyle="1" w:styleId="2Char">
    <w:name w:val="标题 2 Char"/>
    <w:basedOn w:val="a1"/>
    <w:link w:val="2"/>
    <w:uiPriority w:val="9"/>
    <w:rsid w:val="000657EB"/>
    <w:rPr>
      <w:b/>
      <w:bCs/>
      <w:color w:val="5B9BD5" w:themeColor="accent1"/>
      <w:sz w:val="24"/>
      <w:szCs w:val="24"/>
    </w:rPr>
  </w:style>
  <w:style w:type="paragraph" w:styleId="a">
    <w:name w:val="List Bullet"/>
    <w:basedOn w:val="a0"/>
    <w:uiPriority w:val="1"/>
    <w:unhideWhenUsed/>
    <w:qFormat/>
    <w:rsid w:val="000657EB"/>
    <w:pPr>
      <w:numPr>
        <w:numId w:val="2"/>
      </w:numPr>
      <w:spacing w:after="60"/>
    </w:pPr>
  </w:style>
  <w:style w:type="paragraph" w:styleId="ab">
    <w:name w:val="header"/>
    <w:basedOn w:val="a0"/>
    <w:link w:val="Char1"/>
    <w:unhideWhenUsed/>
    <w:rsid w:val="00065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1"/>
    <w:link w:val="ab"/>
    <w:rsid w:val="000657EB"/>
  </w:style>
  <w:style w:type="paragraph" w:styleId="ac">
    <w:name w:val="footer"/>
    <w:basedOn w:val="a0"/>
    <w:link w:val="Char2"/>
    <w:uiPriority w:val="99"/>
    <w:unhideWhenUsed/>
    <w:rsid w:val="000657EB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color w:val="1F4E79" w:themeColor="accent1" w:themeShade="80"/>
      <w:sz w:val="20"/>
      <w:szCs w:val="20"/>
    </w:rPr>
  </w:style>
  <w:style w:type="character" w:customStyle="1" w:styleId="Char2">
    <w:name w:val="页脚 Char"/>
    <w:basedOn w:val="a1"/>
    <w:link w:val="ac"/>
    <w:uiPriority w:val="99"/>
    <w:rsid w:val="000657EB"/>
    <w:rPr>
      <w:rFonts w:asciiTheme="majorHAnsi" w:eastAsiaTheme="majorEastAsia" w:hAnsiTheme="majorHAnsi" w:cstheme="majorBidi"/>
      <w:color w:val="1F4E79" w:themeColor="accent1" w:themeShade="80"/>
      <w:sz w:val="20"/>
      <w:szCs w:val="20"/>
    </w:rPr>
  </w:style>
  <w:style w:type="table" w:customStyle="1" w:styleId="41">
    <w:name w:val="网格表 4 辅色 1"/>
    <w:basedOn w:val="a2"/>
    <w:uiPriority w:val="49"/>
    <w:rsid w:val="000657E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网格表（浅色）"/>
    <w:basedOn w:val="a2"/>
    <w:uiPriority w:val="40"/>
    <w:rsid w:val="000657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项目表"/>
    <w:basedOn w:val="a2"/>
    <w:uiPriority w:val="99"/>
    <w:rsid w:val="000657EB"/>
    <w:pPr>
      <w:spacing w:before="120" w:after="120" w:line="240" w:lineRule="auto"/>
    </w:pPr>
    <w:tblPr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af">
    <w:name w:val="表格文字十进制"/>
    <w:basedOn w:val="a0"/>
    <w:uiPriority w:val="12"/>
    <w:qFormat/>
    <w:rsid w:val="000657EB"/>
    <w:pPr>
      <w:tabs>
        <w:tab w:val="decimal" w:pos="936"/>
      </w:tabs>
      <w:spacing w:before="120" w:line="240" w:lineRule="auto"/>
    </w:pPr>
  </w:style>
  <w:style w:type="paragraph" w:styleId="af0">
    <w:name w:val="Signature"/>
    <w:basedOn w:val="a0"/>
    <w:link w:val="Char3"/>
    <w:uiPriority w:val="12"/>
    <w:unhideWhenUsed/>
    <w:qFormat/>
    <w:rsid w:val="000657EB"/>
    <w:pPr>
      <w:spacing w:before="960" w:after="0" w:line="240" w:lineRule="auto"/>
    </w:pPr>
  </w:style>
  <w:style w:type="character" w:customStyle="1" w:styleId="Char3">
    <w:name w:val="签名 Char"/>
    <w:basedOn w:val="a1"/>
    <w:link w:val="af0"/>
    <w:uiPriority w:val="12"/>
    <w:rsid w:val="000657EB"/>
  </w:style>
  <w:style w:type="paragraph" w:customStyle="1" w:styleId="af1">
    <w:name w:val="段前间距"/>
    <w:basedOn w:val="a0"/>
    <w:uiPriority w:val="2"/>
    <w:qFormat/>
    <w:rsid w:val="000657EB"/>
    <w:pPr>
      <w:spacing w:before="240"/>
    </w:pPr>
  </w:style>
  <w:style w:type="character" w:customStyle="1" w:styleId="3Char">
    <w:name w:val="标题 3 Char"/>
    <w:basedOn w:val="a1"/>
    <w:link w:val="3"/>
    <w:uiPriority w:val="9"/>
    <w:semiHidden/>
    <w:rsid w:val="006A3245"/>
    <w:rPr>
      <w:rFonts w:eastAsia="Microsoft YaHei UI"/>
      <w:b/>
      <w:bCs/>
      <w:sz w:val="32"/>
      <w:szCs w:val="32"/>
    </w:rPr>
  </w:style>
  <w:style w:type="table" w:customStyle="1" w:styleId="GridTable1LightAccent1">
    <w:name w:val="Grid Table 1 Light Accent 1"/>
    <w:basedOn w:val="a2"/>
    <w:uiPriority w:val="46"/>
    <w:rsid w:val="000C1B0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">
    <w:name w:val="HTML Preformatted"/>
    <w:basedOn w:val="a0"/>
    <w:link w:val="HTMLChar"/>
    <w:uiPriority w:val="99"/>
    <w:semiHidden/>
    <w:unhideWhenUsed/>
    <w:rsid w:val="003F5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sz w:val="24"/>
      <w:szCs w:val="24"/>
      <w:lang w:val="en-US"/>
    </w:rPr>
  </w:style>
  <w:style w:type="character" w:customStyle="1" w:styleId="HTMLChar">
    <w:name w:val="HTML 预设格式 Char"/>
    <w:basedOn w:val="a1"/>
    <w:link w:val="HTML"/>
    <w:uiPriority w:val="99"/>
    <w:semiHidden/>
    <w:rsid w:val="003F5983"/>
    <w:rPr>
      <w:rFonts w:ascii="宋体" w:eastAsia="宋体" w:hAnsi="宋体" w:cs="宋体"/>
      <w:color w:val="auto"/>
      <w:sz w:val="24"/>
      <w:szCs w:val="24"/>
      <w:lang w:val="en-US"/>
    </w:rPr>
  </w:style>
  <w:style w:type="character" w:styleId="af2">
    <w:name w:val="Hyperlink"/>
    <w:basedOn w:val="a1"/>
    <w:uiPriority w:val="99"/>
    <w:semiHidden/>
    <w:unhideWhenUsed/>
    <w:rsid w:val="003F5983"/>
    <w:rPr>
      <w:color w:val="0000FF"/>
      <w:u w:val="single"/>
    </w:rPr>
  </w:style>
  <w:style w:type="character" w:customStyle="1" w:styleId="apple-converted-space">
    <w:name w:val="apple-converted-space"/>
    <w:basedOn w:val="a1"/>
    <w:rsid w:val="003F5983"/>
  </w:style>
  <w:style w:type="character" w:styleId="HTML0">
    <w:name w:val="HTML Code"/>
    <w:basedOn w:val="a1"/>
    <w:uiPriority w:val="99"/>
    <w:semiHidden/>
    <w:unhideWhenUsed/>
    <w:rsid w:val="003F5983"/>
    <w:rPr>
      <w:rFonts w:ascii="宋体" w:eastAsia="宋体" w:hAnsi="宋体" w:cs="宋体"/>
      <w:sz w:val="24"/>
      <w:szCs w:val="24"/>
    </w:rPr>
  </w:style>
  <w:style w:type="character" w:styleId="HTML1">
    <w:name w:val="HTML Typewriter"/>
    <w:basedOn w:val="a1"/>
    <w:uiPriority w:val="99"/>
    <w:semiHidden/>
    <w:unhideWhenUsed/>
    <w:rsid w:val="003F5983"/>
    <w:rPr>
      <w:rFonts w:ascii="宋体" w:eastAsia="宋体" w:hAnsi="宋体" w:cs="宋体"/>
      <w:sz w:val="24"/>
      <w:szCs w:val="24"/>
    </w:rPr>
  </w:style>
  <w:style w:type="paragraph" w:styleId="af3">
    <w:name w:val="Normal (Web)"/>
    <w:basedOn w:val="a0"/>
    <w:uiPriority w:val="99"/>
    <w:semiHidden/>
    <w:unhideWhenUsed/>
    <w:rsid w:val="003F5983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zh-CN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A3245"/>
    <w:pPr>
      <w:spacing w:after="120" w:line="180" w:lineRule="auto"/>
    </w:pPr>
    <w:rPr>
      <w:rFonts w:eastAsia="Microsoft YaHei UI"/>
    </w:rPr>
  </w:style>
  <w:style w:type="paragraph" w:styleId="1">
    <w:name w:val="heading 1"/>
    <w:basedOn w:val="a0"/>
    <w:next w:val="a0"/>
    <w:link w:val="1Char"/>
    <w:uiPriority w:val="9"/>
    <w:qFormat/>
    <w:rsid w:val="006A3245"/>
    <w:pPr>
      <w:keepNext/>
      <w:keepLines/>
      <w:spacing w:before="36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0657EB"/>
    <w:pPr>
      <w:keepNext/>
      <w:keepLines/>
      <w:spacing w:before="360" w:line="240" w:lineRule="auto"/>
      <w:outlineLvl w:val="1"/>
    </w:pPr>
    <w:rPr>
      <w:b/>
      <w:bCs/>
      <w:color w:val="5B9BD5" w:themeColor="accent1"/>
      <w:sz w:val="24"/>
      <w:szCs w:val="24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6A32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6A3245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Char">
    <w:name w:val="标题 Char"/>
    <w:basedOn w:val="a1"/>
    <w:link w:val="a4"/>
    <w:uiPriority w:val="10"/>
    <w:rsid w:val="006A3245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a5">
    <w:name w:val="Table Grid"/>
    <w:basedOn w:val="a2"/>
    <w:uiPriority w:val="39"/>
    <w:rsid w:val="00065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rsid w:val="000657EB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Char0">
    <w:name w:val="副标题 Char"/>
    <w:basedOn w:val="a1"/>
    <w:link w:val="a6"/>
    <w:uiPriority w:val="11"/>
    <w:rsid w:val="000657EB"/>
    <w:rPr>
      <w:b/>
      <w:bCs/>
      <w:color w:val="5B9BD5" w:themeColor="accent1"/>
      <w:sz w:val="24"/>
      <w:szCs w:val="24"/>
    </w:rPr>
  </w:style>
  <w:style w:type="character" w:customStyle="1" w:styleId="1Char">
    <w:name w:val="标题 1 Char"/>
    <w:basedOn w:val="a1"/>
    <w:link w:val="1"/>
    <w:uiPriority w:val="9"/>
    <w:rsid w:val="006A3245"/>
    <w:rPr>
      <w:rFonts w:eastAsia="Microsoft YaHei UI"/>
      <w:b/>
      <w:bCs/>
      <w:caps/>
      <w:color w:val="1F4E79" w:themeColor="accent1" w:themeShade="80"/>
      <w:sz w:val="28"/>
      <w:szCs w:val="28"/>
    </w:rPr>
  </w:style>
  <w:style w:type="table" w:customStyle="1" w:styleId="a7">
    <w:name w:val="提示表格"/>
    <w:basedOn w:val="a2"/>
    <w:uiPriority w:val="99"/>
    <w:rsid w:val="000657EB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提示文本"/>
    <w:basedOn w:val="a0"/>
    <w:uiPriority w:val="99"/>
    <w:rsid w:val="000657EB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a9">
    <w:name w:val="Placeholder Text"/>
    <w:basedOn w:val="a1"/>
    <w:uiPriority w:val="99"/>
    <w:semiHidden/>
    <w:rsid w:val="000657EB"/>
    <w:rPr>
      <w:color w:val="808080"/>
    </w:rPr>
  </w:style>
  <w:style w:type="paragraph" w:customStyle="1" w:styleId="aa">
    <w:name w:val="无间距"/>
    <w:uiPriority w:val="36"/>
    <w:qFormat/>
    <w:rsid w:val="000657EB"/>
    <w:pPr>
      <w:spacing w:after="0" w:line="240" w:lineRule="auto"/>
    </w:pPr>
  </w:style>
  <w:style w:type="character" w:customStyle="1" w:styleId="2Char">
    <w:name w:val="标题 2 Char"/>
    <w:basedOn w:val="a1"/>
    <w:link w:val="2"/>
    <w:uiPriority w:val="9"/>
    <w:rsid w:val="000657EB"/>
    <w:rPr>
      <w:b/>
      <w:bCs/>
      <w:color w:val="5B9BD5" w:themeColor="accent1"/>
      <w:sz w:val="24"/>
      <w:szCs w:val="24"/>
    </w:rPr>
  </w:style>
  <w:style w:type="paragraph" w:styleId="a">
    <w:name w:val="List Bullet"/>
    <w:basedOn w:val="a0"/>
    <w:uiPriority w:val="1"/>
    <w:unhideWhenUsed/>
    <w:qFormat/>
    <w:rsid w:val="000657EB"/>
    <w:pPr>
      <w:numPr>
        <w:numId w:val="2"/>
      </w:numPr>
      <w:spacing w:after="60"/>
    </w:pPr>
  </w:style>
  <w:style w:type="paragraph" w:styleId="ab">
    <w:name w:val="header"/>
    <w:basedOn w:val="a0"/>
    <w:link w:val="Char1"/>
    <w:unhideWhenUsed/>
    <w:rsid w:val="00065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1"/>
    <w:link w:val="ab"/>
    <w:rsid w:val="000657EB"/>
  </w:style>
  <w:style w:type="paragraph" w:styleId="ac">
    <w:name w:val="footer"/>
    <w:basedOn w:val="a0"/>
    <w:link w:val="Char2"/>
    <w:uiPriority w:val="99"/>
    <w:unhideWhenUsed/>
    <w:rsid w:val="000657EB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color w:val="1F4E79" w:themeColor="accent1" w:themeShade="80"/>
      <w:sz w:val="20"/>
      <w:szCs w:val="20"/>
    </w:rPr>
  </w:style>
  <w:style w:type="character" w:customStyle="1" w:styleId="Char2">
    <w:name w:val="页脚 Char"/>
    <w:basedOn w:val="a1"/>
    <w:link w:val="ac"/>
    <w:uiPriority w:val="99"/>
    <w:rsid w:val="000657EB"/>
    <w:rPr>
      <w:rFonts w:asciiTheme="majorHAnsi" w:eastAsiaTheme="majorEastAsia" w:hAnsiTheme="majorHAnsi" w:cstheme="majorBidi"/>
      <w:color w:val="1F4E79" w:themeColor="accent1" w:themeShade="80"/>
      <w:sz w:val="20"/>
      <w:szCs w:val="20"/>
    </w:rPr>
  </w:style>
  <w:style w:type="table" w:customStyle="1" w:styleId="41">
    <w:name w:val="网格表 4 辅色 1"/>
    <w:basedOn w:val="a2"/>
    <w:uiPriority w:val="49"/>
    <w:rsid w:val="000657E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网格表（浅色）"/>
    <w:basedOn w:val="a2"/>
    <w:uiPriority w:val="40"/>
    <w:rsid w:val="000657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项目表"/>
    <w:basedOn w:val="a2"/>
    <w:uiPriority w:val="99"/>
    <w:rsid w:val="000657EB"/>
    <w:pPr>
      <w:spacing w:before="120" w:after="120" w:line="240" w:lineRule="auto"/>
    </w:pPr>
    <w:tblPr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af">
    <w:name w:val="表格文字十进制"/>
    <w:basedOn w:val="a0"/>
    <w:uiPriority w:val="12"/>
    <w:qFormat/>
    <w:rsid w:val="000657EB"/>
    <w:pPr>
      <w:tabs>
        <w:tab w:val="decimal" w:pos="936"/>
      </w:tabs>
      <w:spacing w:before="120" w:line="240" w:lineRule="auto"/>
    </w:pPr>
  </w:style>
  <w:style w:type="paragraph" w:styleId="af0">
    <w:name w:val="Signature"/>
    <w:basedOn w:val="a0"/>
    <w:link w:val="Char3"/>
    <w:uiPriority w:val="12"/>
    <w:unhideWhenUsed/>
    <w:qFormat/>
    <w:rsid w:val="000657EB"/>
    <w:pPr>
      <w:spacing w:before="960" w:after="0" w:line="240" w:lineRule="auto"/>
    </w:pPr>
  </w:style>
  <w:style w:type="character" w:customStyle="1" w:styleId="Char3">
    <w:name w:val="签名 Char"/>
    <w:basedOn w:val="a1"/>
    <w:link w:val="af0"/>
    <w:uiPriority w:val="12"/>
    <w:rsid w:val="000657EB"/>
  </w:style>
  <w:style w:type="paragraph" w:customStyle="1" w:styleId="af1">
    <w:name w:val="段前间距"/>
    <w:basedOn w:val="a0"/>
    <w:uiPriority w:val="2"/>
    <w:qFormat/>
    <w:rsid w:val="000657EB"/>
    <w:pPr>
      <w:spacing w:before="240"/>
    </w:pPr>
  </w:style>
  <w:style w:type="character" w:customStyle="1" w:styleId="3Char">
    <w:name w:val="标题 3 Char"/>
    <w:basedOn w:val="a1"/>
    <w:link w:val="3"/>
    <w:uiPriority w:val="9"/>
    <w:semiHidden/>
    <w:rsid w:val="006A3245"/>
    <w:rPr>
      <w:rFonts w:eastAsia="Microsoft YaHei UI"/>
      <w:b/>
      <w:bCs/>
      <w:sz w:val="32"/>
      <w:szCs w:val="32"/>
    </w:rPr>
  </w:style>
  <w:style w:type="table" w:customStyle="1" w:styleId="GridTable1LightAccent1">
    <w:name w:val="Grid Table 1 Light Accent 1"/>
    <w:basedOn w:val="a2"/>
    <w:uiPriority w:val="46"/>
    <w:rsid w:val="000C1B0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">
    <w:name w:val="HTML Preformatted"/>
    <w:basedOn w:val="a0"/>
    <w:link w:val="HTMLChar"/>
    <w:uiPriority w:val="99"/>
    <w:semiHidden/>
    <w:unhideWhenUsed/>
    <w:rsid w:val="003F5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sz w:val="24"/>
      <w:szCs w:val="24"/>
      <w:lang w:val="en-US"/>
    </w:rPr>
  </w:style>
  <w:style w:type="character" w:customStyle="1" w:styleId="HTMLChar">
    <w:name w:val="HTML 预设格式 Char"/>
    <w:basedOn w:val="a1"/>
    <w:link w:val="HTML"/>
    <w:uiPriority w:val="99"/>
    <w:semiHidden/>
    <w:rsid w:val="003F5983"/>
    <w:rPr>
      <w:rFonts w:ascii="宋体" w:eastAsia="宋体" w:hAnsi="宋体" w:cs="宋体"/>
      <w:color w:val="auto"/>
      <w:sz w:val="24"/>
      <w:szCs w:val="24"/>
      <w:lang w:val="en-US"/>
    </w:rPr>
  </w:style>
  <w:style w:type="character" w:styleId="af2">
    <w:name w:val="Hyperlink"/>
    <w:basedOn w:val="a1"/>
    <w:uiPriority w:val="99"/>
    <w:semiHidden/>
    <w:unhideWhenUsed/>
    <w:rsid w:val="003F5983"/>
    <w:rPr>
      <w:color w:val="0000FF"/>
      <w:u w:val="single"/>
    </w:rPr>
  </w:style>
  <w:style w:type="character" w:customStyle="1" w:styleId="apple-converted-space">
    <w:name w:val="apple-converted-space"/>
    <w:basedOn w:val="a1"/>
    <w:rsid w:val="003F5983"/>
  </w:style>
  <w:style w:type="character" w:styleId="HTML0">
    <w:name w:val="HTML Code"/>
    <w:basedOn w:val="a1"/>
    <w:uiPriority w:val="99"/>
    <w:semiHidden/>
    <w:unhideWhenUsed/>
    <w:rsid w:val="003F5983"/>
    <w:rPr>
      <w:rFonts w:ascii="宋体" w:eastAsia="宋体" w:hAnsi="宋体" w:cs="宋体"/>
      <w:sz w:val="24"/>
      <w:szCs w:val="24"/>
    </w:rPr>
  </w:style>
  <w:style w:type="character" w:styleId="HTML1">
    <w:name w:val="HTML Typewriter"/>
    <w:basedOn w:val="a1"/>
    <w:uiPriority w:val="99"/>
    <w:semiHidden/>
    <w:unhideWhenUsed/>
    <w:rsid w:val="003F5983"/>
    <w:rPr>
      <w:rFonts w:ascii="宋体" w:eastAsia="宋体" w:hAnsi="宋体" w:cs="宋体"/>
      <w:sz w:val="24"/>
      <w:szCs w:val="24"/>
    </w:rPr>
  </w:style>
  <w:style w:type="paragraph" w:styleId="af3">
    <w:name w:val="Normal (Web)"/>
    <w:basedOn w:val="a0"/>
    <w:uiPriority w:val="99"/>
    <w:semiHidden/>
    <w:unhideWhenUsed/>
    <w:rsid w:val="003F5983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file:///D:\2015-2016-1%20%E9%9D%A2%E5%90%91%E5%AF%B9%E8%B1%A1%E7%A8%8B%E5%BA%8F%E8%AE%BE%E8%AE%A1%20Java\API%20Documentation\html_zh_CN\html\zh_CN\api\java\io\FileNotFoundException.html" TargetMode="External"/><Relationship Id="rId18" Type="http://schemas.openxmlformats.org/officeDocument/2006/relationships/hyperlink" Target="file:///D:\2015-2016-1%20%E9%9D%A2%E5%90%91%E5%AF%B9%E8%B1%A1%E7%A8%8B%E5%BA%8F%E8%AE%BE%E8%AE%A1%20Java\API%20Documentation\html_zh_CN\html\zh_CN\api\java\io\Closeable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file:///D:\2015-2016-1%20%E9%9D%A2%E5%90%91%E5%AF%B9%E8%B1%A1%E7%A8%8B%E5%BA%8F%E8%AE%BE%E8%AE%A1%20Java\API%20Documentation\html_zh_CN\html\zh_CN\api\java\io\Reader.htm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file:///D:\2015-2016-1%20%E9%9D%A2%E5%90%91%E5%AF%B9%E8%B1%A1%E7%A8%8B%E5%BA%8F%E8%AE%BE%E8%AE%A1%20Java\API%20Documentation\html_zh_CN\html\zh_CN\api\java\io\File.html" TargetMode="External"/><Relationship Id="rId17" Type="http://schemas.openxmlformats.org/officeDocument/2006/relationships/hyperlink" Target="file:///D:\2015-2016-1%20%E9%9D%A2%E5%90%91%E5%AF%B9%E8%B1%A1%E7%A8%8B%E5%BA%8F%E8%AE%BE%E8%AE%A1%20Java\API%20Documentation\html_zh_CN\html\zh_CN\api\java\io\IOException.htm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file:///D:\2015-2016-1%20%E9%9D%A2%E5%90%91%E5%AF%B9%E8%B1%A1%E7%A8%8B%E5%BA%8F%E8%AE%BE%E8%AE%A1%20Java\API%20Documentation\html_zh_CN\html\zh_CN\api\java\io\IOException.html" TargetMode="External"/><Relationship Id="rId20" Type="http://schemas.openxmlformats.org/officeDocument/2006/relationships/hyperlink" Target="file:///D:\2015-2016-1%20%E9%9D%A2%E5%90%91%E5%AF%B9%E8%B1%A1%E7%A8%8B%E5%BA%8F%E8%AE%BE%E8%AE%A1%20Java\API%20Documentation\html_zh_CN\html\zh_CN\api\java\io\Reader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D:\2015-2016-1%20%E9%9D%A2%E5%90%91%E5%AF%B9%E8%B1%A1%E7%A8%8B%E5%BA%8F%E8%AE%BE%E8%AE%A1%20Java\API%20Documentation\html_zh_CN\html\zh_CN\api\java\lang\NullPointerException.html" TargetMode="External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hyperlink" Target="file:///D:\2015-2016-1%20%E9%9D%A2%E5%90%91%E5%AF%B9%E8%B1%A1%E7%A8%8B%E5%BA%8F%E8%AE%BE%E8%AE%A1%20Java\API%20Documentation\html_zh_CN\html\zh_CN\api\java\io\IOException.html" TargetMode="External"/><Relationship Id="rId23" Type="http://schemas.openxmlformats.org/officeDocument/2006/relationships/header" Target="header1.xml"/><Relationship Id="rId10" Type="http://schemas.openxmlformats.org/officeDocument/2006/relationships/hyperlink" Target="file:///D:\2015-2016-1%20%E9%9D%A2%E5%90%91%E5%AF%B9%E8%B1%A1%E7%A8%8B%E5%BA%8F%E8%AE%BE%E8%AE%A1%20Java\API%20Documentation\html_zh_CN\html\zh_CN\api\java\lang\String.html" TargetMode="External"/><Relationship Id="rId19" Type="http://schemas.openxmlformats.org/officeDocument/2006/relationships/hyperlink" Target="file:///D:\2015-2016-1%20%E9%9D%A2%E5%90%91%E5%AF%B9%E8%B1%A1%E7%A8%8B%E5%BA%8F%E8%AE%BE%E8%AE%A1%20Java\API%20Documentation\html_zh_CN\html\zh_CN\api\java\io\Closeable.html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file:///D:\2015-2016-1%20%E9%9D%A2%E5%90%91%E5%AF%B9%E8%B1%A1%E7%A8%8B%E5%BA%8F%E8%AE%BE%E8%AE%A1%20Java\API%20Documentation\html_zh_CN\html\zh_CN\api\java\io\FileNotFoundException.html" TargetMode="External"/><Relationship Id="rId22" Type="http://schemas.openxmlformats.org/officeDocument/2006/relationships/hyperlink" Target="file:///D:\2015-2016-1%20%E9%9D%A2%E5%90%91%E5%AF%B9%E8%B1%A1%E7%A8%8B%E5%BA%8F%E8%AE%BE%E8%AE%A1%20Java\API%20Documentation\html_zh_CN\html\zh_CN\api\java\io\IOException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n%20Suo\AppData\Roaming\Microsoft\Templates\&#39033;&#30446;&#26356;&#25913;&#25480;&#26435;&#34920;&#21333;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F108D3-1117-4014-AA0B-E9E0A33DB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项目更改授权表单.dotx</Template>
  <TotalTime>1</TotalTime>
  <Pages>4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Suo</dc:creator>
  <cp:lastModifiedBy>Steven Suo</cp:lastModifiedBy>
  <cp:revision>3</cp:revision>
  <dcterms:created xsi:type="dcterms:W3CDTF">2016-10-17T03:13:00Z</dcterms:created>
  <dcterms:modified xsi:type="dcterms:W3CDTF">2016-10-17T03:13:00Z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