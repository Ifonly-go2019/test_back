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62" w:rsidRDefault="00C53A62" w:rsidP="00C5389C">
      <w:pPr>
        <w:pStyle w:val="a4"/>
        <w:rPr>
          <w:rFonts w:ascii="Microsoft YaHei UI" w:eastAsia="Microsoft YaHei UI" w:hAnsi="Microsoft YaHei UI"/>
          <w:sz w:val="44"/>
          <w:szCs w:val="44"/>
        </w:rPr>
      </w:pPr>
    </w:p>
    <w:p w:rsidR="00C53A62" w:rsidRPr="00C53A62" w:rsidRDefault="00C53A62" w:rsidP="00C5389C">
      <w:pPr>
        <w:pStyle w:val="a4"/>
        <w:rPr>
          <w:rFonts w:ascii="Microsoft YaHei UI" w:eastAsia="Microsoft YaHei UI" w:hAnsi="Microsoft YaHei UI"/>
          <w:sz w:val="44"/>
          <w:szCs w:val="44"/>
        </w:rPr>
      </w:pPr>
      <w:r w:rsidRPr="00C53A62">
        <w:rPr>
          <w:rFonts w:ascii="Microsoft YaHei UI" w:eastAsia="Microsoft YaHei UI" w:hAnsi="Microsoft YaHei UI" w:hint="eastAsia"/>
          <w:sz w:val="44"/>
          <w:szCs w:val="44"/>
        </w:rPr>
        <w:t>面向对象程序设计Java实验指导书</w:t>
      </w:r>
      <w:r w:rsidR="00F019DE" w:rsidRPr="00C53A62">
        <w:rPr>
          <w:rFonts w:ascii="Microsoft YaHei UI" w:eastAsia="Microsoft YaHei UI" w:hAnsi="Microsoft YaHei UI"/>
          <w:sz w:val="44"/>
          <w:szCs w:val="44"/>
        </w:rPr>
        <w:br/>
      </w:r>
    </w:p>
    <w:p w:rsidR="009977F7" w:rsidRPr="006A3245" w:rsidRDefault="00C53A62" w:rsidP="00C5389C">
      <w:pPr>
        <w:pStyle w:val="a4"/>
        <w:rPr>
          <w:rFonts w:ascii="Microsoft YaHei UI" w:hAnsi="Microsoft YaHei UI"/>
        </w:rPr>
      </w:pPr>
      <w:r w:rsidRPr="00C53A62">
        <w:rPr>
          <w:rFonts w:ascii="Microsoft YaHei UI" w:eastAsia="Microsoft YaHei UI" w:hAnsi="Microsoft YaHei UI"/>
          <w:sz w:val="28"/>
          <w:szCs w:val="28"/>
        </w:rPr>
        <w:t>实验</w:t>
      </w:r>
      <w:r w:rsidR="003C3FAD">
        <w:rPr>
          <w:rFonts w:ascii="Microsoft YaHei UI" w:eastAsia="Microsoft YaHei UI" w:hAnsi="Microsoft YaHei UI" w:hint="eastAsia"/>
          <w:sz w:val="28"/>
          <w:szCs w:val="28"/>
        </w:rPr>
        <w:t xml:space="preserve">三 </w:t>
      </w:r>
      <w:r w:rsidRPr="00C53A62">
        <w:rPr>
          <w:rFonts w:ascii="Microsoft YaHei UI" w:eastAsia="Microsoft YaHei UI" w:hAnsi="Microsoft YaHei UI" w:hint="eastAsia"/>
          <w:sz w:val="28"/>
          <w:szCs w:val="28"/>
        </w:rPr>
        <w:t>面向对象</w:t>
      </w:r>
      <w:r w:rsidR="003C3FAD">
        <w:rPr>
          <w:rFonts w:ascii="Microsoft YaHei UI" w:eastAsia="Microsoft YaHei UI" w:hAnsi="Microsoft YaHei UI" w:hint="eastAsia"/>
          <w:sz w:val="28"/>
          <w:szCs w:val="28"/>
        </w:rPr>
        <w:t>程序设计进阶 继承</w:t>
      </w:r>
    </w:p>
    <w:p w:rsidR="009977F7" w:rsidRPr="006A3245" w:rsidRDefault="007361B0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实验目的</w:t>
      </w:r>
    </w:p>
    <w:p w:rsidR="003C3FAD" w:rsidRPr="003C3FAD" w:rsidRDefault="003C3FAD" w:rsidP="003C3FAD">
      <w:pPr>
        <w:pStyle w:val="a"/>
        <w:spacing w:line="240" w:lineRule="auto"/>
        <w:ind w:left="431" w:hanging="289"/>
        <w:rPr>
          <w:sz w:val="24"/>
          <w:szCs w:val="24"/>
        </w:rPr>
      </w:pPr>
      <w:r w:rsidRPr="003C3FAD">
        <w:rPr>
          <w:rFonts w:hint="eastAsia"/>
          <w:sz w:val="24"/>
          <w:szCs w:val="24"/>
        </w:rPr>
        <w:t>掌握定义与使用继承类</w:t>
      </w:r>
    </w:p>
    <w:p w:rsidR="003C3FAD" w:rsidRPr="003C3FAD" w:rsidRDefault="003C3FAD" w:rsidP="003C3FAD">
      <w:pPr>
        <w:pStyle w:val="a"/>
        <w:spacing w:line="240" w:lineRule="auto"/>
        <w:ind w:left="431" w:hanging="289"/>
        <w:rPr>
          <w:sz w:val="24"/>
          <w:szCs w:val="24"/>
        </w:rPr>
      </w:pPr>
      <w:r w:rsidRPr="003C3FAD">
        <w:rPr>
          <w:rFonts w:hint="eastAsia"/>
          <w:sz w:val="24"/>
          <w:szCs w:val="24"/>
        </w:rPr>
        <w:t>掌握方法重载、方法覆盖和静态方法隐藏的使用</w:t>
      </w:r>
    </w:p>
    <w:p w:rsidR="003C3FAD" w:rsidRPr="003C3FAD" w:rsidRDefault="003C3FAD" w:rsidP="003C3FAD">
      <w:pPr>
        <w:pStyle w:val="a"/>
        <w:spacing w:line="240" w:lineRule="auto"/>
        <w:ind w:left="431" w:hanging="289"/>
        <w:rPr>
          <w:sz w:val="24"/>
          <w:szCs w:val="24"/>
        </w:rPr>
      </w:pPr>
      <w:r w:rsidRPr="003C3FAD">
        <w:rPr>
          <w:rFonts w:hint="eastAsia"/>
          <w:sz w:val="24"/>
          <w:szCs w:val="24"/>
        </w:rPr>
        <w:t>掌握super关键字的使用</w:t>
      </w:r>
    </w:p>
    <w:p w:rsidR="003C3FAD" w:rsidRPr="003C3FAD" w:rsidRDefault="003C3FAD" w:rsidP="003C3FAD">
      <w:pPr>
        <w:pStyle w:val="a"/>
        <w:spacing w:line="240" w:lineRule="auto"/>
        <w:ind w:left="431" w:hanging="289"/>
        <w:rPr>
          <w:sz w:val="24"/>
          <w:szCs w:val="24"/>
        </w:rPr>
      </w:pPr>
      <w:r w:rsidRPr="003C3FAD">
        <w:rPr>
          <w:rFonts w:hint="eastAsia"/>
          <w:sz w:val="24"/>
          <w:szCs w:val="24"/>
        </w:rPr>
        <w:t>掌握访问控制修饰符的用法</w:t>
      </w:r>
    </w:p>
    <w:p w:rsidR="00132E80" w:rsidRPr="003C3FAD" w:rsidRDefault="003C3FAD" w:rsidP="003C3FAD">
      <w:pPr>
        <w:pStyle w:val="a"/>
        <w:spacing w:line="240" w:lineRule="auto"/>
        <w:ind w:left="431" w:hanging="289"/>
        <w:rPr>
          <w:sz w:val="24"/>
          <w:szCs w:val="24"/>
        </w:rPr>
      </w:pPr>
      <w:r w:rsidRPr="003C3FAD">
        <w:rPr>
          <w:rFonts w:hint="eastAsia"/>
          <w:sz w:val="24"/>
          <w:szCs w:val="24"/>
        </w:rPr>
        <w:t>掌握静态方法的定义与使用</w:t>
      </w:r>
    </w:p>
    <w:p w:rsidR="00C5389C" w:rsidRPr="006A3245" w:rsidRDefault="00C5389C" w:rsidP="00C5389C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实验要求</w:t>
      </w:r>
    </w:p>
    <w:p w:rsidR="00C5389C" w:rsidRPr="00D972E4" w:rsidRDefault="00C5389C" w:rsidP="00C5389C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按照下述要求编写Java代码</w:t>
      </w:r>
    </w:p>
    <w:p w:rsidR="00C5389C" w:rsidRPr="00D972E4" w:rsidRDefault="00C5389C" w:rsidP="00C5389C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按要求回答相关问题</w:t>
      </w:r>
    </w:p>
    <w:p w:rsidR="00C5389C" w:rsidRPr="00D972E4" w:rsidRDefault="00C5389C" w:rsidP="009B4348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按时完成并上交实验报告</w:t>
      </w:r>
    </w:p>
    <w:p w:rsidR="00EC750A" w:rsidRDefault="00C5389C" w:rsidP="00EC750A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实验内容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59"/>
        <w:gridCol w:w="8512"/>
      </w:tblGrid>
      <w:tr w:rsidR="00EC750A" w:rsidRPr="006A3245" w:rsidTr="002A6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C750A" w:rsidRPr="006A3245" w:rsidRDefault="00A70643" w:rsidP="002A655A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noProof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141605" cy="141605"/>
                      <wp:effectExtent l="0" t="0" r="1270" b="1270"/>
                      <wp:docPr id="1" name="组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矩形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任意多边形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1373 w 541"/>
                                    <a:gd name="T1" fmla="*/ 35727 h 2151"/>
                                    <a:gd name="T2" fmla="*/ 23392 w 541"/>
                                    <a:gd name="T3" fmla="*/ 35727 h 2151"/>
                                    <a:gd name="T4" fmla="*/ 23392 w 541"/>
                                    <a:gd name="T5" fmla="*/ 97155 h 2151"/>
                                    <a:gd name="T6" fmla="*/ 1373 w 541"/>
                                    <a:gd name="T7" fmla="*/ 97155 h 2151"/>
                                    <a:gd name="T8" fmla="*/ 1373 w 541"/>
                                    <a:gd name="T9" fmla="*/ 35727 h 2151"/>
                                    <a:gd name="T10" fmla="*/ 12405 w 541"/>
                                    <a:gd name="T11" fmla="*/ 0 h 2151"/>
                                    <a:gd name="T12" fmla="*/ 14236 w 541"/>
                                    <a:gd name="T13" fmla="*/ 136 h 2151"/>
                                    <a:gd name="T14" fmla="*/ 15976 w 541"/>
                                    <a:gd name="T15" fmla="*/ 497 h 2151"/>
                                    <a:gd name="T16" fmla="*/ 17578 w 541"/>
                                    <a:gd name="T17" fmla="*/ 1174 h 2151"/>
                                    <a:gd name="T18" fmla="*/ 19135 w 541"/>
                                    <a:gd name="T19" fmla="*/ 1987 h 2151"/>
                                    <a:gd name="T20" fmla="*/ 20462 w 541"/>
                                    <a:gd name="T21" fmla="*/ 2981 h 2151"/>
                                    <a:gd name="T22" fmla="*/ 21744 w 541"/>
                                    <a:gd name="T23" fmla="*/ 4201 h 2151"/>
                                    <a:gd name="T24" fmla="*/ 22751 w 541"/>
                                    <a:gd name="T25" fmla="*/ 5556 h 2151"/>
                                    <a:gd name="T26" fmla="*/ 23621 w 541"/>
                                    <a:gd name="T27" fmla="*/ 7091 h 2151"/>
                                    <a:gd name="T28" fmla="*/ 24261 w 541"/>
                                    <a:gd name="T29" fmla="*/ 8717 h 2151"/>
                                    <a:gd name="T30" fmla="*/ 24628 w 541"/>
                                    <a:gd name="T31" fmla="*/ 10388 h 2151"/>
                                    <a:gd name="T32" fmla="*/ 24765 w 541"/>
                                    <a:gd name="T33" fmla="*/ 12195 h 2151"/>
                                    <a:gd name="T34" fmla="*/ 24628 w 541"/>
                                    <a:gd name="T35" fmla="*/ 14002 h 2151"/>
                                    <a:gd name="T36" fmla="*/ 24261 w 541"/>
                                    <a:gd name="T37" fmla="*/ 15673 h 2151"/>
                                    <a:gd name="T38" fmla="*/ 23621 w 541"/>
                                    <a:gd name="T39" fmla="*/ 17344 h 2151"/>
                                    <a:gd name="T40" fmla="*/ 22751 w 541"/>
                                    <a:gd name="T41" fmla="*/ 18835 h 2151"/>
                                    <a:gd name="T42" fmla="*/ 21744 w 541"/>
                                    <a:gd name="T43" fmla="*/ 20190 h 2151"/>
                                    <a:gd name="T44" fmla="*/ 20462 w 541"/>
                                    <a:gd name="T45" fmla="*/ 21409 h 2151"/>
                                    <a:gd name="T46" fmla="*/ 19135 w 541"/>
                                    <a:gd name="T47" fmla="*/ 22403 h 2151"/>
                                    <a:gd name="T48" fmla="*/ 17578 w 541"/>
                                    <a:gd name="T49" fmla="*/ 23261 h 2151"/>
                                    <a:gd name="T50" fmla="*/ 15976 w 541"/>
                                    <a:gd name="T51" fmla="*/ 23894 h 2151"/>
                                    <a:gd name="T52" fmla="*/ 14236 w 541"/>
                                    <a:gd name="T53" fmla="*/ 24300 h 2151"/>
                                    <a:gd name="T54" fmla="*/ 12405 w 541"/>
                                    <a:gd name="T55" fmla="*/ 24390 h 2151"/>
                                    <a:gd name="T56" fmla="*/ 10574 w 541"/>
                                    <a:gd name="T57" fmla="*/ 24300 h 2151"/>
                                    <a:gd name="T58" fmla="*/ 8835 w 541"/>
                                    <a:gd name="T59" fmla="*/ 23894 h 2151"/>
                                    <a:gd name="T60" fmla="*/ 7187 w 541"/>
                                    <a:gd name="T61" fmla="*/ 23261 h 2151"/>
                                    <a:gd name="T62" fmla="*/ 5722 w 541"/>
                                    <a:gd name="T63" fmla="*/ 22403 h 2151"/>
                                    <a:gd name="T64" fmla="*/ 4303 w 541"/>
                                    <a:gd name="T65" fmla="*/ 21409 h 2151"/>
                                    <a:gd name="T66" fmla="*/ 3113 w 541"/>
                                    <a:gd name="T67" fmla="*/ 20190 h 2151"/>
                                    <a:gd name="T68" fmla="*/ 2014 w 541"/>
                                    <a:gd name="T69" fmla="*/ 18835 h 2151"/>
                                    <a:gd name="T70" fmla="*/ 1190 w 541"/>
                                    <a:gd name="T71" fmla="*/ 17344 h 2151"/>
                                    <a:gd name="T72" fmla="*/ 595 w 541"/>
                                    <a:gd name="T73" fmla="*/ 15673 h 2151"/>
                                    <a:gd name="T74" fmla="*/ 137 w 541"/>
                                    <a:gd name="T75" fmla="*/ 14002 h 2151"/>
                                    <a:gd name="T76" fmla="*/ 0 w 541"/>
                                    <a:gd name="T77" fmla="*/ 12195 h 2151"/>
                                    <a:gd name="T78" fmla="*/ 137 w 541"/>
                                    <a:gd name="T79" fmla="*/ 10388 h 2151"/>
                                    <a:gd name="T80" fmla="*/ 595 w 541"/>
                                    <a:gd name="T81" fmla="*/ 8717 h 2151"/>
                                    <a:gd name="T82" fmla="*/ 1190 w 541"/>
                                    <a:gd name="T83" fmla="*/ 7091 h 2151"/>
                                    <a:gd name="T84" fmla="*/ 2014 w 541"/>
                                    <a:gd name="T85" fmla="*/ 5556 h 2151"/>
                                    <a:gd name="T86" fmla="*/ 3113 w 541"/>
                                    <a:gd name="T87" fmla="*/ 4201 h 2151"/>
                                    <a:gd name="T88" fmla="*/ 4303 w 541"/>
                                    <a:gd name="T89" fmla="*/ 2981 h 2151"/>
                                    <a:gd name="T90" fmla="*/ 5722 w 541"/>
                                    <a:gd name="T91" fmla="*/ 1987 h 2151"/>
                                    <a:gd name="T92" fmla="*/ 7187 w 541"/>
                                    <a:gd name="T93" fmla="*/ 1174 h 2151"/>
                                    <a:gd name="T94" fmla="*/ 8835 w 541"/>
                                    <a:gd name="T95" fmla="*/ 497 h 2151"/>
                                    <a:gd name="T96" fmla="*/ 10574 w 541"/>
                                    <a:gd name="T97" fmla="*/ 136 h 2151"/>
                                    <a:gd name="T98" fmla="*/ 1240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">
                      <v:rect id="矩形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任意多边形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62851,1613694;1070800,1613694;1070800,4388235;62851,4388235;62851,1613694;567855,0;651672,6143;731323,22448;804657,53026;875930,89748;936675,134644;995361,189748;1041458,250950;1081283,320282;1110580,393724;1127380,469199;1133651,550816;1127380,632433;1110580,707908;1081283,783383;1041458,850727;995361,911929;936675,966988;875930,1011884;804657,1050638;731323,1079229;651672,1097567;567855,1101632;484039,1097567;404434,1079229;328995,1050638;261932,1011884;196976,966988;142502,911929;92194,850727;54474,783383;27237,707908;6271,632433;0,550816;6271,469199;27237,393724;54474,320282;92194,250950;142502,189748;196976,134644;261932,89748;328995,53026;404434,22448;484039,6143;56785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C750A" w:rsidRPr="00D972E4" w:rsidRDefault="00D972E4" w:rsidP="003C3FA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</w:rPr>
            </w:pPr>
            <w:r w:rsidRPr="00D972E4">
              <w:rPr>
                <w:rFonts w:ascii="Microsoft YaHei UI" w:hAnsi="Microsoft YaHei UI"/>
                <w:sz w:val="22"/>
                <w:szCs w:val="22"/>
              </w:rPr>
              <w:t>在Eclipse中创建一个Java项目，项目命名方式为：</w:t>
            </w:r>
            <w:r>
              <w:rPr>
                <w:rFonts w:ascii="Microsoft YaHei UI" w:hAnsi="Microsoft YaHei UI"/>
                <w:sz w:val="22"/>
                <w:szCs w:val="22"/>
              </w:rPr>
              <w:t>学号+实验编号，例如：学号为</w:t>
            </w:r>
            <w:r w:rsidRPr="00D972E4">
              <w:rPr>
                <w:rFonts w:ascii="Microsoft YaHei UI" w:hAnsi="Microsoft YaHei UI"/>
                <w:sz w:val="22"/>
                <w:szCs w:val="22"/>
              </w:rPr>
              <w:t>2014121001</w:t>
            </w:r>
            <w:r>
              <w:rPr>
                <w:rFonts w:ascii="Microsoft YaHei UI" w:hAnsi="Microsoft YaHei UI"/>
                <w:sz w:val="22"/>
                <w:szCs w:val="22"/>
              </w:rPr>
              <w:t>的同学的实验</w:t>
            </w:r>
            <w:r w:rsidR="003C3FAD">
              <w:rPr>
                <w:rFonts w:ascii="Microsoft YaHei UI" w:hAnsi="Microsoft YaHei UI" w:hint="eastAsia"/>
                <w:sz w:val="22"/>
                <w:szCs w:val="22"/>
              </w:rPr>
              <w:t>三</w:t>
            </w:r>
            <w:r>
              <w:rPr>
                <w:rFonts w:ascii="Microsoft YaHei UI" w:hAnsi="Microsoft YaHei UI"/>
                <w:sz w:val="22"/>
                <w:szCs w:val="22"/>
              </w:rPr>
              <w:t>项目命名为：2014121001</w:t>
            </w:r>
            <w:r w:rsidRPr="00D972E4">
              <w:rPr>
                <w:rFonts w:ascii="Microsoft YaHei UI" w:hAnsi="Microsoft YaHei UI"/>
                <w:sz w:val="22"/>
                <w:szCs w:val="22"/>
              </w:rPr>
              <w:t>exp</w:t>
            </w:r>
            <w:r w:rsidR="003C3FAD">
              <w:rPr>
                <w:rFonts w:ascii="Microsoft YaHei UI" w:hAnsi="Microsoft YaHei UI"/>
                <w:sz w:val="22"/>
                <w:szCs w:val="22"/>
              </w:rPr>
              <w:t>3</w:t>
            </w:r>
          </w:p>
        </w:tc>
      </w:tr>
    </w:tbl>
    <w:p w:rsidR="003C3FAD" w:rsidRPr="003C3FAD" w:rsidRDefault="003C3FAD" w:rsidP="003C3FAD">
      <w:pPr>
        <w:pStyle w:val="2"/>
        <w:rPr>
          <w:rFonts w:ascii="Microsoft YaHei UI" w:hAnsi="Microsoft YaHei UI"/>
        </w:rPr>
      </w:pPr>
      <w:r w:rsidRPr="003C3FAD">
        <w:rPr>
          <w:rFonts w:ascii="Microsoft YaHei UI" w:hAnsi="Microsoft YaHei UI" w:hint="eastAsia"/>
        </w:rPr>
        <w:t>基于已有的类应用Java继承机制创建一个新类</w:t>
      </w:r>
    </w:p>
    <w:p w:rsidR="003C3FAD" w:rsidRPr="003C3FAD" w:rsidRDefault="003C3FAD" w:rsidP="003C3FAD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  <w:r w:rsidRPr="003C3FAD">
        <w:rPr>
          <w:rFonts w:ascii="Courier New" w:hAnsi="Courier New" w:cs="宋体" w:hint="eastAsia"/>
          <w:sz w:val="24"/>
          <w:szCs w:val="24"/>
        </w:rPr>
        <w:t>在上一个实验中，我们定义了一个学生类（Student）表示一个学生对象，Student类在你的Project的exp2.entities包中。现在要求你基于已有的Student</w:t>
      </w:r>
      <w:r>
        <w:rPr>
          <w:rFonts w:ascii="Courier New" w:hAnsi="Courier New" w:cs="宋体" w:hint="eastAsia"/>
          <w:sz w:val="24"/>
          <w:szCs w:val="24"/>
        </w:rPr>
        <w:t>类以继承的方式创建</w:t>
      </w:r>
      <w:r w:rsidRPr="003C3FAD">
        <w:rPr>
          <w:rFonts w:ascii="Courier New" w:hAnsi="Courier New" w:cs="宋体" w:hint="eastAsia"/>
          <w:sz w:val="24"/>
          <w:szCs w:val="24"/>
        </w:rPr>
        <w:t>一个新的类StudentCadre类，StudentCadre类表示学生干部。学生干部比一般学生多一个</w:t>
      </w:r>
      <w:r w:rsidRPr="003C3FAD">
        <w:rPr>
          <w:rFonts w:ascii="Courier New" w:hAnsi="Courier New" w:cs="宋体" w:hint="eastAsia"/>
          <w:b/>
          <w:color w:val="FF0000"/>
          <w:sz w:val="24"/>
          <w:szCs w:val="24"/>
        </w:rPr>
        <w:t>属性</w:t>
      </w:r>
      <w:r w:rsidRPr="003C3FAD">
        <w:rPr>
          <w:rFonts w:ascii="Courier New" w:hAnsi="Courier New" w:cs="宋体" w:hint="eastAsia"/>
          <w:sz w:val="24"/>
          <w:szCs w:val="24"/>
        </w:rPr>
        <w:t>：职务（headship），同时，学生干部类新增以下</w:t>
      </w:r>
      <w:r w:rsidRPr="003C3FAD">
        <w:rPr>
          <w:rFonts w:ascii="Courier New" w:hAnsi="Courier New" w:cs="宋体" w:hint="eastAsia"/>
          <w:b/>
          <w:color w:val="FF0000"/>
          <w:sz w:val="24"/>
          <w:szCs w:val="24"/>
        </w:rPr>
        <w:t>行为</w:t>
      </w:r>
      <w:r w:rsidRPr="003C3FAD">
        <w:rPr>
          <w:rFonts w:ascii="Courier New" w:hAnsi="Courier New" w:cs="宋体" w:hint="eastAsia"/>
          <w:sz w:val="24"/>
          <w:szCs w:val="24"/>
        </w:rPr>
        <w:t>：</w:t>
      </w:r>
    </w:p>
    <w:p w:rsidR="003C3FAD" w:rsidRPr="003C3FAD" w:rsidRDefault="003C3FAD" w:rsidP="003C3FAD">
      <w:pPr>
        <w:pStyle w:val="a"/>
        <w:tabs>
          <w:tab w:val="clear" w:pos="500"/>
          <w:tab w:val="num" w:pos="360"/>
        </w:tabs>
        <w:spacing w:line="240" w:lineRule="auto"/>
        <w:ind w:left="431" w:hanging="289"/>
        <w:jc w:val="center"/>
        <w:rPr>
          <w:rFonts w:ascii="宋体" w:cs="宋体"/>
          <w:sz w:val="24"/>
          <w:szCs w:val="24"/>
        </w:rPr>
      </w:pPr>
      <w:r w:rsidRPr="003C3FAD">
        <w:rPr>
          <w:rFonts w:ascii="宋体" w:cs="宋体" w:hint="eastAsia"/>
          <w:sz w:val="24"/>
          <w:szCs w:val="24"/>
        </w:rPr>
        <w:t>可以设置和取得学生干部的职务</w:t>
      </w:r>
      <w:r>
        <w:rPr>
          <w:rFonts w:ascii="宋体" w:cs="宋体" w:hint="eastAsia"/>
          <w:sz w:val="24"/>
          <w:szCs w:val="24"/>
        </w:rPr>
        <w:t>（针对</w:t>
      </w:r>
      <w:r w:rsidRPr="003C3FAD">
        <w:rPr>
          <w:rFonts w:ascii="Courier New" w:hAnsi="Courier New" w:cs="宋体" w:hint="eastAsia"/>
          <w:sz w:val="24"/>
          <w:szCs w:val="24"/>
        </w:rPr>
        <w:t>headeship的setter和getter</w:t>
      </w:r>
      <w:r>
        <w:rPr>
          <w:rFonts w:ascii="宋体" w:cs="宋体" w:hint="eastAsia"/>
          <w:sz w:val="24"/>
          <w:szCs w:val="24"/>
        </w:rPr>
        <w:t>方法）</w:t>
      </w:r>
      <w:r w:rsidRPr="003C3FAD">
        <w:rPr>
          <w:rFonts w:ascii="宋体" w:cs="宋体" w:hint="eastAsia"/>
          <w:sz w:val="24"/>
          <w:szCs w:val="24"/>
        </w:rPr>
        <w:t>；</w:t>
      </w:r>
    </w:p>
    <w:p w:rsidR="003C3FAD" w:rsidRPr="003C3FAD" w:rsidRDefault="003C3FAD" w:rsidP="003C3FAD">
      <w:pPr>
        <w:pStyle w:val="a"/>
        <w:tabs>
          <w:tab w:val="clear" w:pos="500"/>
          <w:tab w:val="num" w:pos="360"/>
        </w:tabs>
        <w:spacing w:line="240" w:lineRule="auto"/>
        <w:ind w:left="431" w:hanging="289"/>
        <w:rPr>
          <w:rFonts w:ascii="宋体" w:cs="宋体"/>
          <w:sz w:val="24"/>
          <w:szCs w:val="24"/>
        </w:rPr>
      </w:pPr>
      <w:r w:rsidRPr="003C3FAD">
        <w:rPr>
          <w:rFonts w:ascii="宋体" w:cs="宋体" w:hint="eastAsia"/>
          <w:sz w:val="24"/>
          <w:szCs w:val="24"/>
        </w:rPr>
        <w:t>学生干部可以演讲（</w:t>
      </w:r>
      <w:r w:rsidRPr="003C3FAD">
        <w:rPr>
          <w:rFonts w:ascii="Courier New" w:hAnsi="Courier New" w:cs="宋体" w:hint="eastAsia"/>
          <w:sz w:val="24"/>
          <w:szCs w:val="24"/>
        </w:rPr>
        <w:t>speech</w:t>
      </w:r>
      <w:r w:rsidRPr="003C3FAD">
        <w:rPr>
          <w:rFonts w:ascii="宋体" w:cs="宋体" w:hint="eastAsia"/>
          <w:sz w:val="24"/>
          <w:szCs w:val="24"/>
        </w:rPr>
        <w:t>），演讲会输出学生干部的姓名和职务信息。</w:t>
      </w:r>
    </w:p>
    <w:p w:rsidR="003C3FAD" w:rsidRPr="003C3FAD" w:rsidRDefault="003C3FAD" w:rsidP="003C3FAD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</w:p>
    <w:p w:rsidR="003C3FAD" w:rsidRPr="003C3FAD" w:rsidRDefault="003C3FAD" w:rsidP="003C3FAD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  <w:r w:rsidRPr="003C3FAD">
        <w:rPr>
          <w:rFonts w:ascii="Courier New" w:hAnsi="Courier New" w:cs="宋体" w:hint="eastAsia"/>
          <w:sz w:val="24"/>
          <w:szCs w:val="24"/>
        </w:rPr>
        <w:lastRenderedPageBreak/>
        <w:t>根据上述对学生干部对象的描述，定义一个StudentCadre类表示学生干部，具体要求如下：</w:t>
      </w:r>
    </w:p>
    <w:p w:rsidR="003C3FAD" w:rsidRPr="003C3FAD" w:rsidRDefault="003C3FAD" w:rsidP="003C3FAD">
      <w:pPr>
        <w:pStyle w:val="a"/>
        <w:tabs>
          <w:tab w:val="clear" w:pos="500"/>
          <w:tab w:val="num" w:pos="360"/>
        </w:tabs>
        <w:spacing w:line="240" w:lineRule="auto"/>
        <w:ind w:left="431" w:hanging="289"/>
        <w:rPr>
          <w:rFonts w:ascii="Courier New" w:hAnsi="Courier New" w:cs="宋体"/>
          <w:sz w:val="24"/>
          <w:szCs w:val="24"/>
        </w:rPr>
      </w:pPr>
      <w:r w:rsidRPr="003C3FAD">
        <w:rPr>
          <w:rFonts w:ascii="Courier New" w:hAnsi="Courier New" w:cs="宋体" w:hint="eastAsia"/>
          <w:sz w:val="24"/>
          <w:szCs w:val="24"/>
        </w:rPr>
        <w:t>StudentCadre</w:t>
      </w:r>
      <w:r w:rsidR="00A70643">
        <w:rPr>
          <w:rFonts w:ascii="Courier New" w:hAnsi="Courier New" w:cs="宋体" w:hint="eastAsia"/>
          <w:sz w:val="24"/>
          <w:szCs w:val="24"/>
        </w:rPr>
        <w:t>类</w:t>
      </w:r>
      <w:r w:rsidRPr="003C3FAD">
        <w:rPr>
          <w:rFonts w:ascii="Courier New" w:hAnsi="Courier New" w:cs="宋体" w:hint="eastAsia"/>
          <w:sz w:val="24"/>
          <w:szCs w:val="24"/>
        </w:rPr>
        <w:t>定义在</w:t>
      </w:r>
      <w:r w:rsidR="00A70643">
        <w:rPr>
          <w:rFonts w:ascii="Courier New" w:hAnsi="Courier New" w:cs="宋体" w:hint="eastAsia"/>
          <w:sz w:val="24"/>
          <w:szCs w:val="24"/>
        </w:rPr>
        <w:t>exp3</w:t>
      </w:r>
      <w:r w:rsidRPr="003C3FAD">
        <w:rPr>
          <w:rFonts w:ascii="Courier New" w:hAnsi="Courier New" w:cs="宋体" w:hint="eastAsia"/>
          <w:sz w:val="24"/>
          <w:szCs w:val="24"/>
        </w:rPr>
        <w:t>包中；</w:t>
      </w:r>
    </w:p>
    <w:p w:rsidR="003C3FAD" w:rsidRPr="003C3FAD" w:rsidRDefault="003C3FAD" w:rsidP="003C3FAD">
      <w:pPr>
        <w:pStyle w:val="a"/>
        <w:tabs>
          <w:tab w:val="clear" w:pos="500"/>
          <w:tab w:val="num" w:pos="360"/>
        </w:tabs>
        <w:spacing w:line="240" w:lineRule="auto"/>
        <w:ind w:left="431" w:hanging="289"/>
        <w:rPr>
          <w:rFonts w:ascii="Courier New" w:hAnsi="Courier New" w:cs="宋体"/>
          <w:sz w:val="24"/>
          <w:szCs w:val="24"/>
        </w:rPr>
      </w:pPr>
      <w:r w:rsidRPr="003C3FAD">
        <w:rPr>
          <w:rFonts w:ascii="Courier New" w:hAnsi="Courier New" w:cs="宋体" w:hint="eastAsia"/>
          <w:sz w:val="24"/>
          <w:szCs w:val="24"/>
        </w:rPr>
        <w:t>表示属性的成员变量名参照上述描述</w:t>
      </w:r>
      <w:bookmarkStart w:id="0" w:name="_GoBack"/>
      <w:bookmarkEnd w:id="0"/>
      <w:r w:rsidRPr="003C3FAD">
        <w:rPr>
          <w:rFonts w:ascii="Courier New" w:hAnsi="Courier New" w:cs="宋体" w:hint="eastAsia"/>
          <w:sz w:val="24"/>
          <w:szCs w:val="24"/>
        </w:rPr>
        <w:t>，但数据类型</w:t>
      </w:r>
      <w:r>
        <w:rPr>
          <w:rFonts w:ascii="Courier New" w:hAnsi="Courier New" w:cs="宋体" w:hint="eastAsia"/>
          <w:sz w:val="24"/>
          <w:szCs w:val="24"/>
        </w:rPr>
        <w:t>为String类型</w:t>
      </w:r>
      <w:r w:rsidRPr="003C3FAD">
        <w:rPr>
          <w:rFonts w:ascii="Courier New" w:hAnsi="Courier New" w:cs="宋体" w:hint="eastAsia"/>
          <w:sz w:val="24"/>
          <w:szCs w:val="24"/>
        </w:rPr>
        <w:t>；</w:t>
      </w:r>
    </w:p>
    <w:p w:rsidR="003C3FAD" w:rsidRPr="003C3FAD" w:rsidRDefault="003C3FAD" w:rsidP="003C3FAD">
      <w:pPr>
        <w:pStyle w:val="a"/>
        <w:tabs>
          <w:tab w:val="clear" w:pos="500"/>
          <w:tab w:val="num" w:pos="360"/>
        </w:tabs>
        <w:spacing w:line="240" w:lineRule="auto"/>
        <w:ind w:left="431" w:hanging="289"/>
        <w:rPr>
          <w:rFonts w:ascii="Courier New" w:hAnsi="Courier New" w:cs="宋体"/>
          <w:sz w:val="24"/>
          <w:szCs w:val="24"/>
        </w:rPr>
      </w:pPr>
      <w:r w:rsidRPr="003C3FAD">
        <w:rPr>
          <w:rFonts w:ascii="Courier New" w:hAnsi="Courier New" w:cs="宋体" w:hint="eastAsia"/>
          <w:sz w:val="24"/>
          <w:szCs w:val="24"/>
        </w:rPr>
        <w:t>StudentCadre</w:t>
      </w:r>
      <w:r>
        <w:rPr>
          <w:rFonts w:ascii="Courier New" w:hAnsi="Courier New" w:cs="宋体" w:hint="eastAsia"/>
          <w:sz w:val="24"/>
          <w:szCs w:val="24"/>
        </w:rPr>
        <w:t>类的构造方法，对学生干部的姓名、学号</w:t>
      </w:r>
      <w:r w:rsidRPr="003C3FAD">
        <w:rPr>
          <w:rFonts w:ascii="Courier New" w:hAnsi="Courier New" w:cs="宋体" w:hint="eastAsia"/>
          <w:sz w:val="24"/>
          <w:szCs w:val="24"/>
        </w:rPr>
        <w:t>和职务</w:t>
      </w:r>
      <w:r>
        <w:rPr>
          <w:rFonts w:ascii="Courier New" w:hAnsi="Courier New" w:cs="宋体" w:hint="eastAsia"/>
          <w:sz w:val="24"/>
          <w:szCs w:val="24"/>
        </w:rPr>
        <w:t>三</w:t>
      </w:r>
      <w:r w:rsidRPr="003C3FAD">
        <w:rPr>
          <w:rFonts w:ascii="Courier New" w:hAnsi="Courier New" w:cs="宋体" w:hint="eastAsia"/>
          <w:sz w:val="24"/>
          <w:szCs w:val="24"/>
        </w:rPr>
        <w:t>个属性进行初始化，在此步骤中使用super关键字。</w:t>
      </w:r>
    </w:p>
    <w:p w:rsidR="003C3FAD" w:rsidRPr="003C3FAD" w:rsidRDefault="003C3FAD" w:rsidP="003C3FAD">
      <w:pPr>
        <w:pStyle w:val="a"/>
        <w:tabs>
          <w:tab w:val="clear" w:pos="500"/>
          <w:tab w:val="num" w:pos="360"/>
        </w:tabs>
        <w:spacing w:line="240" w:lineRule="auto"/>
        <w:ind w:left="431" w:hanging="289"/>
        <w:rPr>
          <w:rFonts w:ascii="Courier New" w:hAnsi="Courier New" w:cs="宋体"/>
          <w:sz w:val="24"/>
          <w:szCs w:val="24"/>
        </w:rPr>
      </w:pPr>
      <w:r w:rsidRPr="003C3FAD">
        <w:rPr>
          <w:rFonts w:ascii="Courier New" w:hAnsi="Courier New" w:cs="宋体" w:hint="eastAsia"/>
          <w:sz w:val="24"/>
          <w:szCs w:val="24"/>
        </w:rPr>
        <w:t>上述行为都定义为公有的成员方法，方法名自定义。</w:t>
      </w:r>
    </w:p>
    <w:p w:rsidR="003C3FAD" w:rsidRDefault="003C3FAD" w:rsidP="003C3FAD">
      <w:pPr>
        <w:spacing w:line="360" w:lineRule="auto"/>
        <w:rPr>
          <w:rFonts w:ascii="宋体" w:cs="宋体"/>
          <w:szCs w:val="21"/>
        </w:rPr>
      </w:pPr>
    </w:p>
    <w:p w:rsidR="003C3FAD" w:rsidRPr="003C3FAD" w:rsidRDefault="003C3FAD" w:rsidP="003C3FAD">
      <w:pPr>
        <w:pStyle w:val="2"/>
        <w:rPr>
          <w:rFonts w:ascii="Microsoft YaHei UI" w:hAnsi="Microsoft YaHei UI"/>
        </w:rPr>
      </w:pPr>
      <w:r w:rsidRPr="003C3FAD">
        <w:rPr>
          <w:rFonts w:ascii="Microsoft YaHei UI" w:hAnsi="Microsoft YaHei UI" w:hint="eastAsia"/>
        </w:rPr>
        <w:t>方法重载练习</w:t>
      </w:r>
    </w:p>
    <w:p w:rsidR="003C3FAD" w:rsidRPr="003C3FAD" w:rsidRDefault="003C3FAD" w:rsidP="003C3FAD">
      <w:pPr>
        <w:pStyle w:val="a"/>
        <w:tabs>
          <w:tab w:val="clear" w:pos="500"/>
          <w:tab w:val="num" w:pos="360"/>
        </w:tabs>
        <w:spacing w:line="240" w:lineRule="auto"/>
        <w:ind w:left="431" w:hanging="289"/>
        <w:rPr>
          <w:rFonts w:ascii="Courier New" w:hAnsi="Courier New" w:cs="宋体"/>
          <w:sz w:val="24"/>
          <w:szCs w:val="24"/>
        </w:rPr>
      </w:pPr>
      <w:r w:rsidRPr="003C3FAD">
        <w:rPr>
          <w:rFonts w:ascii="Courier New" w:hAnsi="Courier New" w:cs="宋体" w:hint="eastAsia"/>
          <w:sz w:val="24"/>
          <w:szCs w:val="24"/>
        </w:rPr>
        <w:t>构造方法重载：为StudentCadre类增加一个构造方法，实现构造方法重载，方法的实现自定义；</w:t>
      </w:r>
    </w:p>
    <w:p w:rsidR="003C3FAD" w:rsidRPr="003C3FAD" w:rsidRDefault="003C3FAD" w:rsidP="003C3FAD">
      <w:pPr>
        <w:pStyle w:val="a"/>
        <w:tabs>
          <w:tab w:val="clear" w:pos="500"/>
          <w:tab w:val="num" w:pos="360"/>
        </w:tabs>
        <w:spacing w:line="240" w:lineRule="auto"/>
        <w:ind w:left="431" w:hanging="289"/>
        <w:rPr>
          <w:rFonts w:ascii="Courier New" w:hAnsi="Courier New" w:cs="宋体"/>
          <w:sz w:val="24"/>
          <w:szCs w:val="24"/>
        </w:rPr>
      </w:pPr>
      <w:r w:rsidRPr="003C3FAD">
        <w:rPr>
          <w:rFonts w:ascii="Courier New" w:hAnsi="Courier New" w:cs="宋体" w:hint="eastAsia"/>
          <w:sz w:val="24"/>
          <w:szCs w:val="24"/>
        </w:rPr>
        <w:t>成员方法重载：为StudentCadre类增加一个表示演讲行为的方法，实现成员方法的重载，新的演讲方法的实现自定义，可设定重载的方法的演讲内容不同于上述题目1中定义的演讲方法，</w:t>
      </w:r>
    </w:p>
    <w:p w:rsidR="003C3FAD" w:rsidRPr="003C3FAD" w:rsidRDefault="003C3FAD" w:rsidP="003C3FAD">
      <w:pPr>
        <w:pStyle w:val="2"/>
        <w:rPr>
          <w:rFonts w:ascii="Microsoft YaHei UI" w:hAnsi="Microsoft YaHei UI"/>
        </w:rPr>
      </w:pPr>
      <w:r w:rsidRPr="003C3FAD">
        <w:rPr>
          <w:rFonts w:ascii="Microsoft YaHei UI" w:hAnsi="Microsoft YaHei UI" w:hint="eastAsia"/>
        </w:rPr>
        <w:t>方法覆盖练习</w:t>
      </w:r>
    </w:p>
    <w:p w:rsidR="003C3FAD" w:rsidRPr="003C3FAD" w:rsidRDefault="003C3FAD" w:rsidP="003C3FAD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  <w:r w:rsidRPr="003C3FAD">
        <w:rPr>
          <w:rFonts w:ascii="Courier New" w:hAnsi="Courier New" w:cs="宋体" w:hint="eastAsia"/>
          <w:sz w:val="24"/>
          <w:szCs w:val="24"/>
        </w:rPr>
        <w:t>StudentCadre类继承了Student类的成绩评定方法（rate方法），但由于学生干部的成绩评定规则也与一般学生不同，其细则如下：学分大于等于9.5分为优，小于6为不合格，大于等于6，小于9.5为合格，所以编码实现在StudentCadre类中覆盖Student类的rate方法。</w:t>
      </w:r>
    </w:p>
    <w:p w:rsidR="003C3FAD" w:rsidRPr="003C3FAD" w:rsidRDefault="003C3FAD" w:rsidP="003C3FAD">
      <w:pPr>
        <w:pStyle w:val="2"/>
        <w:rPr>
          <w:rFonts w:ascii="Microsoft YaHei UI" w:hAnsi="Microsoft YaHei UI"/>
        </w:rPr>
      </w:pPr>
      <w:r w:rsidRPr="003C3FAD">
        <w:rPr>
          <w:rFonts w:ascii="Microsoft YaHei UI" w:hAnsi="Microsoft YaHei UI" w:hint="eastAsia"/>
        </w:rPr>
        <w:t>静态变量与静态方法的定义</w:t>
      </w:r>
    </w:p>
    <w:p w:rsidR="003C3FAD" w:rsidRPr="003C3FAD" w:rsidRDefault="003C3FAD" w:rsidP="003C3FAD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  <w:r w:rsidRPr="003C3FAD">
        <w:rPr>
          <w:rFonts w:ascii="Courier New" w:hAnsi="Courier New" w:cs="宋体" w:hint="eastAsia"/>
          <w:sz w:val="24"/>
          <w:szCs w:val="24"/>
        </w:rPr>
        <w:t>在</w:t>
      </w:r>
      <w:r w:rsidRPr="003C3FAD">
        <w:rPr>
          <w:rFonts w:ascii="Courier New" w:hAnsi="Courier New" w:cs="宋体"/>
          <w:sz w:val="24"/>
          <w:szCs w:val="24"/>
        </w:rPr>
        <w:t>Student</w:t>
      </w:r>
      <w:r w:rsidRPr="003C3FAD">
        <w:rPr>
          <w:rFonts w:ascii="Courier New" w:hAnsi="Courier New" w:cs="宋体" w:hint="eastAsia"/>
          <w:sz w:val="24"/>
          <w:szCs w:val="24"/>
        </w:rPr>
        <w:t>类中新增加一个静态成员变量（creditForGraduation），表示每个学生毕业必须达到的基本学分，并定义对应的静态成员方法modifyCreditForGraduation来修改这个变量的值。</w:t>
      </w:r>
    </w:p>
    <w:p w:rsidR="003C3FAD" w:rsidRPr="003C3FAD" w:rsidRDefault="003C3FAD" w:rsidP="003C3FAD">
      <w:pPr>
        <w:pStyle w:val="2"/>
        <w:rPr>
          <w:rFonts w:ascii="Microsoft YaHei UI" w:hAnsi="Microsoft YaHei UI"/>
        </w:rPr>
      </w:pPr>
      <w:r w:rsidRPr="003C3FAD">
        <w:rPr>
          <w:rFonts w:ascii="Microsoft YaHei UI" w:hAnsi="Microsoft YaHei UI" w:hint="eastAsia"/>
        </w:rPr>
        <w:t>静态方法隐藏练习</w:t>
      </w:r>
    </w:p>
    <w:p w:rsidR="003C3FAD" w:rsidRPr="003C3FAD" w:rsidRDefault="003C3FAD" w:rsidP="003C3FAD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  <w:r w:rsidRPr="003C3FAD">
        <w:rPr>
          <w:rFonts w:ascii="Courier New" w:hAnsi="Courier New" w:cs="宋体" w:hint="eastAsia"/>
          <w:sz w:val="24"/>
          <w:szCs w:val="24"/>
        </w:rPr>
        <w:t>在StudentCadre类中重写父类的modifyCreditForGraduation方法，实现静态方法的隐藏。</w:t>
      </w:r>
    </w:p>
    <w:p w:rsidR="003C3FAD" w:rsidRPr="003C3FAD" w:rsidRDefault="003C3FAD" w:rsidP="003C3FAD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  <w:r w:rsidRPr="003C3FAD">
        <w:rPr>
          <w:rFonts w:ascii="Courier New" w:hAnsi="Courier New" w:cs="宋体" w:hint="eastAsia"/>
          <w:sz w:val="24"/>
          <w:szCs w:val="24"/>
        </w:rPr>
        <w:t>在StudentDemo类中分别创建Student对象和StudentCadre对象，并分别调用自己的成员方法，验证实例方法覆盖的结果。</w:t>
      </w:r>
    </w:p>
    <w:p w:rsidR="003C3FAD" w:rsidRPr="003C3FAD" w:rsidRDefault="003C3FAD" w:rsidP="003C3FAD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  <w:r w:rsidRPr="003C3FAD">
        <w:rPr>
          <w:rFonts w:ascii="Courier New" w:hAnsi="Courier New" w:cs="宋体" w:hint="eastAsia"/>
          <w:sz w:val="24"/>
          <w:szCs w:val="24"/>
        </w:rPr>
        <w:lastRenderedPageBreak/>
        <w:t>在StudentDemo类中创建一个上转型对象，用上转型对象调用方法验证静态方法的隐藏结果。</w:t>
      </w:r>
    </w:p>
    <w:p w:rsidR="003C3FAD" w:rsidRPr="003C3FAD" w:rsidRDefault="003C3FAD" w:rsidP="003C3FAD">
      <w:pPr>
        <w:pStyle w:val="2"/>
        <w:rPr>
          <w:rFonts w:ascii="Microsoft YaHei UI" w:hAnsi="Microsoft YaHei UI"/>
        </w:rPr>
      </w:pPr>
      <w:r w:rsidRPr="003C3FAD">
        <w:rPr>
          <w:rFonts w:ascii="Microsoft YaHei UI" w:hAnsi="Microsoft YaHei UI" w:hint="eastAsia"/>
        </w:rPr>
        <w:t>访问控制修饰符的使用</w:t>
      </w:r>
    </w:p>
    <w:p w:rsidR="003C3FAD" w:rsidRPr="003C3FAD" w:rsidRDefault="003C3FAD" w:rsidP="003C3FAD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  <w:r w:rsidRPr="003C3FAD">
        <w:rPr>
          <w:rFonts w:ascii="Courier New" w:hAnsi="Courier New" w:cs="宋体" w:hint="eastAsia"/>
          <w:sz w:val="24"/>
          <w:szCs w:val="24"/>
        </w:rPr>
        <w:t>修改Student类的各个成员变量的访问控制修饰符，用到public、protected、default和private，自编代码来验证四个访问控制修饰符限定的访问范围。</w:t>
      </w:r>
    </w:p>
    <w:sectPr w:rsidR="003C3FAD" w:rsidRPr="003C3FAD" w:rsidSect="000657EB">
      <w:headerReference w:type="default" r:id="rId10"/>
      <w:pgSz w:w="11907" w:h="16839" w:code="1"/>
      <w:pgMar w:top="1440" w:right="1418" w:bottom="1440" w:left="1418" w:header="709" w:footer="9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2CD" w:rsidRDefault="00F062CD">
      <w:pPr>
        <w:spacing w:after="0" w:line="240" w:lineRule="auto"/>
      </w:pPr>
      <w:r>
        <w:separator/>
      </w:r>
    </w:p>
  </w:endnote>
  <w:endnote w:type="continuationSeparator" w:id="0">
    <w:p w:rsidR="00F062CD" w:rsidRDefault="00F0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2CD" w:rsidRDefault="00F062CD">
      <w:pPr>
        <w:spacing w:after="0" w:line="240" w:lineRule="auto"/>
      </w:pPr>
      <w:r>
        <w:separator/>
      </w:r>
    </w:p>
  </w:footnote>
  <w:footnote w:type="continuationSeparator" w:id="0">
    <w:p w:rsidR="00F062CD" w:rsidRDefault="00F06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7F7" w:rsidRDefault="00A70643">
    <w:pPr>
      <w:pStyle w:val="a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1150"/>
              <wp:effectExtent l="0" t="0" r="3810" b="12700"/>
              <wp:wrapNone/>
              <wp:docPr id="22" name="文本框 22" descr="页码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090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77F7" w:rsidRDefault="000657EB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 w:rsidR="00F019DE"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7064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alt="页码" style="position:absolute;margin-left:-24.5pt;margin-top:0;width:26.7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" filled="f" stroked="f" strokeweight=".5pt">
              <v:path arrowok="t"/>
              <v:textbox inset="0,0,0,0">
                <w:txbxContent>
                  <w:p w:rsidR="009977F7" w:rsidRDefault="000657EB">
                    <w:pPr>
                      <w:pStyle w:val="ac"/>
                    </w:pPr>
                    <w:r>
                      <w:fldChar w:fldCharType="begin"/>
                    </w:r>
                    <w:r w:rsidR="00F019DE">
                      <w:instrText>PAGE   \* MERGEFORMAT</w:instrText>
                    </w:r>
                    <w:r>
                      <w:fldChar w:fldCharType="separate"/>
                    </w:r>
                    <w:r w:rsidR="00A70643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1">
    <w:nsid w:val="00A60A20"/>
    <w:multiLevelType w:val="hybridMultilevel"/>
    <w:tmpl w:val="5630D966"/>
    <w:lvl w:ilvl="0" w:tplc="CD6C653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8F978C9"/>
    <w:multiLevelType w:val="hybridMultilevel"/>
    <w:tmpl w:val="10E8035E"/>
    <w:lvl w:ilvl="0" w:tplc="CD6C653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CF7BDE"/>
    <w:multiLevelType w:val="hybridMultilevel"/>
    <w:tmpl w:val="84CE6FD2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2E3A8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B129EA"/>
    <w:multiLevelType w:val="hybridMultilevel"/>
    <w:tmpl w:val="B752496C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D2A77"/>
    <w:multiLevelType w:val="hybridMultilevel"/>
    <w:tmpl w:val="6D9A042E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D6C653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4884D1E"/>
    <w:multiLevelType w:val="hybridMultilevel"/>
    <w:tmpl w:val="AD8432E6"/>
    <w:lvl w:ilvl="0" w:tplc="CD6C653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4E724172"/>
    <w:multiLevelType w:val="hybridMultilevel"/>
    <w:tmpl w:val="B752496C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50036EB"/>
    <w:multiLevelType w:val="hybridMultilevel"/>
    <w:tmpl w:val="EF2C0F9A"/>
    <w:lvl w:ilvl="0" w:tplc="52B8B5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60A603EA"/>
    <w:multiLevelType w:val="hybridMultilevel"/>
    <w:tmpl w:val="84CE6FD2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2E3A8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500"/>
        </w:tabs>
        <w:ind w:left="572" w:hanging="288"/>
      </w:pPr>
      <w:rPr>
        <w:rFonts w:ascii="Symbol" w:eastAsia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1">
    <w:nsid w:val="732D5978"/>
    <w:multiLevelType w:val="hybridMultilevel"/>
    <w:tmpl w:val="6D9A042E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D6C653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4"/>
  </w:num>
  <w:num w:numId="5">
    <w:abstractNumId w:val="5"/>
  </w:num>
  <w:num w:numId="6">
    <w:abstractNumId w:val="10"/>
  </w:num>
  <w:num w:numId="7">
    <w:abstractNumId w:val="10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6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7"/>
  </w:num>
  <w:num w:numId="24">
    <w:abstractNumId w:val="10"/>
  </w:num>
  <w:num w:numId="25">
    <w:abstractNumId w:val="2"/>
  </w:num>
  <w:num w:numId="26">
    <w:abstractNumId w:val="11"/>
  </w:num>
  <w:num w:numId="27">
    <w:abstractNumId w:val="3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B0"/>
    <w:rsid w:val="000657EB"/>
    <w:rsid w:val="000C1B00"/>
    <w:rsid w:val="000E3870"/>
    <w:rsid w:val="00102DBF"/>
    <w:rsid w:val="00132E80"/>
    <w:rsid w:val="003C3FAD"/>
    <w:rsid w:val="006A3245"/>
    <w:rsid w:val="007361B0"/>
    <w:rsid w:val="00824D34"/>
    <w:rsid w:val="009977F7"/>
    <w:rsid w:val="00A70643"/>
    <w:rsid w:val="00AA4D2E"/>
    <w:rsid w:val="00AC681B"/>
    <w:rsid w:val="00C5389C"/>
    <w:rsid w:val="00C53A62"/>
    <w:rsid w:val="00D972E4"/>
    <w:rsid w:val="00EA3F43"/>
    <w:rsid w:val="00EB6204"/>
    <w:rsid w:val="00EC5D91"/>
    <w:rsid w:val="00EC750A"/>
    <w:rsid w:val="00F019DE"/>
    <w:rsid w:val="00F0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zh-CN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3245"/>
    <w:pPr>
      <w:spacing w:after="120" w:line="180" w:lineRule="auto"/>
    </w:pPr>
    <w:rPr>
      <w:rFonts w:eastAsia="Microsoft YaHei UI"/>
    </w:rPr>
  </w:style>
  <w:style w:type="paragraph" w:styleId="1">
    <w:name w:val="heading 1"/>
    <w:basedOn w:val="a0"/>
    <w:next w:val="a0"/>
    <w:link w:val="1Char"/>
    <w:uiPriority w:val="9"/>
    <w:qFormat/>
    <w:rsid w:val="006A3245"/>
    <w:pPr>
      <w:keepNext/>
      <w:keepLines/>
      <w:spacing w:before="36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657EB"/>
    <w:pPr>
      <w:keepNext/>
      <w:keepLines/>
      <w:spacing w:before="36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A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6A324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Char">
    <w:name w:val="标题 Char"/>
    <w:basedOn w:val="a1"/>
    <w:link w:val="a4"/>
    <w:uiPriority w:val="10"/>
    <w:rsid w:val="006A324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a5">
    <w:name w:val="Table Grid"/>
    <w:basedOn w:val="a2"/>
    <w:uiPriority w:val="39"/>
    <w:rsid w:val="00065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0657E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Char0">
    <w:name w:val="副标题 Char"/>
    <w:basedOn w:val="a1"/>
    <w:link w:val="a6"/>
    <w:uiPriority w:val="11"/>
    <w:rsid w:val="000657EB"/>
    <w:rPr>
      <w:b/>
      <w:bCs/>
      <w:color w:val="5B9BD5" w:themeColor="accent1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6A3245"/>
    <w:rPr>
      <w:rFonts w:eastAsia="Microsoft YaHei UI"/>
      <w:b/>
      <w:bCs/>
      <w:caps/>
      <w:color w:val="1F4E79" w:themeColor="accent1" w:themeShade="80"/>
      <w:sz w:val="28"/>
      <w:szCs w:val="28"/>
    </w:rPr>
  </w:style>
  <w:style w:type="table" w:customStyle="1" w:styleId="a7">
    <w:name w:val="提示表格"/>
    <w:basedOn w:val="a2"/>
    <w:uiPriority w:val="99"/>
    <w:rsid w:val="000657EB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rsid w:val="000657E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a9">
    <w:name w:val="Placeholder Text"/>
    <w:basedOn w:val="a1"/>
    <w:uiPriority w:val="99"/>
    <w:semiHidden/>
    <w:rsid w:val="000657EB"/>
    <w:rPr>
      <w:color w:val="808080"/>
    </w:rPr>
  </w:style>
  <w:style w:type="paragraph" w:customStyle="1" w:styleId="aa">
    <w:name w:val="无间距"/>
    <w:uiPriority w:val="36"/>
    <w:qFormat/>
    <w:rsid w:val="000657EB"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sid w:val="000657EB"/>
    <w:rPr>
      <w:b/>
      <w:bCs/>
      <w:color w:val="5B9BD5" w:themeColor="accent1"/>
      <w:sz w:val="24"/>
      <w:szCs w:val="24"/>
    </w:rPr>
  </w:style>
  <w:style w:type="paragraph" w:styleId="a">
    <w:name w:val="List Bullet"/>
    <w:basedOn w:val="a0"/>
    <w:uiPriority w:val="1"/>
    <w:unhideWhenUsed/>
    <w:qFormat/>
    <w:rsid w:val="000657EB"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rsid w:val="00065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  <w:rsid w:val="000657EB"/>
  </w:style>
  <w:style w:type="paragraph" w:styleId="ac">
    <w:name w:val="footer"/>
    <w:basedOn w:val="a0"/>
    <w:link w:val="Char2"/>
    <w:uiPriority w:val="99"/>
    <w:unhideWhenUsed/>
    <w:rsid w:val="000657E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character" w:customStyle="1" w:styleId="Char2">
    <w:name w:val="页脚 Char"/>
    <w:basedOn w:val="a1"/>
    <w:link w:val="ac"/>
    <w:uiPriority w:val="99"/>
    <w:rsid w:val="000657EB"/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table" w:customStyle="1" w:styleId="41">
    <w:name w:val="网格表 4 辅色 1"/>
    <w:basedOn w:val="a2"/>
    <w:uiPriority w:val="49"/>
    <w:rsid w:val="000657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rsid w:val="000657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表"/>
    <w:basedOn w:val="a2"/>
    <w:uiPriority w:val="99"/>
    <w:rsid w:val="000657EB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af">
    <w:name w:val="表格文字十进制"/>
    <w:basedOn w:val="a0"/>
    <w:uiPriority w:val="12"/>
    <w:qFormat/>
    <w:rsid w:val="000657EB"/>
    <w:pPr>
      <w:tabs>
        <w:tab w:val="decimal" w:pos="936"/>
      </w:tabs>
      <w:spacing w:before="120" w:line="240" w:lineRule="auto"/>
    </w:pPr>
  </w:style>
  <w:style w:type="paragraph" w:styleId="af0">
    <w:name w:val="Signature"/>
    <w:basedOn w:val="a0"/>
    <w:link w:val="Char3"/>
    <w:uiPriority w:val="12"/>
    <w:unhideWhenUsed/>
    <w:qFormat/>
    <w:rsid w:val="000657EB"/>
    <w:pPr>
      <w:spacing w:before="960" w:after="0" w:line="240" w:lineRule="auto"/>
    </w:pPr>
  </w:style>
  <w:style w:type="character" w:customStyle="1" w:styleId="Char3">
    <w:name w:val="签名 Char"/>
    <w:basedOn w:val="a1"/>
    <w:link w:val="af0"/>
    <w:uiPriority w:val="12"/>
    <w:rsid w:val="000657EB"/>
  </w:style>
  <w:style w:type="paragraph" w:customStyle="1" w:styleId="af1">
    <w:name w:val="段前间距"/>
    <w:basedOn w:val="a0"/>
    <w:uiPriority w:val="2"/>
    <w:qFormat/>
    <w:rsid w:val="000657EB"/>
    <w:pPr>
      <w:spacing w:before="240"/>
    </w:pPr>
  </w:style>
  <w:style w:type="character" w:customStyle="1" w:styleId="3Char">
    <w:name w:val="标题 3 Char"/>
    <w:basedOn w:val="a1"/>
    <w:link w:val="3"/>
    <w:uiPriority w:val="9"/>
    <w:semiHidden/>
    <w:rsid w:val="006A3245"/>
    <w:rPr>
      <w:rFonts w:eastAsia="Microsoft YaHei UI"/>
      <w:b/>
      <w:bCs/>
      <w:sz w:val="32"/>
      <w:szCs w:val="32"/>
    </w:rPr>
  </w:style>
  <w:style w:type="table" w:customStyle="1" w:styleId="GridTable1LightAccent1">
    <w:name w:val="Grid Table 1 Light Accent 1"/>
    <w:basedOn w:val="a2"/>
    <w:uiPriority w:val="46"/>
    <w:rsid w:val="000C1B0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zh-CN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3245"/>
    <w:pPr>
      <w:spacing w:after="120" w:line="180" w:lineRule="auto"/>
    </w:pPr>
    <w:rPr>
      <w:rFonts w:eastAsia="Microsoft YaHei UI"/>
    </w:rPr>
  </w:style>
  <w:style w:type="paragraph" w:styleId="1">
    <w:name w:val="heading 1"/>
    <w:basedOn w:val="a0"/>
    <w:next w:val="a0"/>
    <w:link w:val="1Char"/>
    <w:uiPriority w:val="9"/>
    <w:qFormat/>
    <w:rsid w:val="006A3245"/>
    <w:pPr>
      <w:keepNext/>
      <w:keepLines/>
      <w:spacing w:before="36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657EB"/>
    <w:pPr>
      <w:keepNext/>
      <w:keepLines/>
      <w:spacing w:before="36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A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6A324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Char">
    <w:name w:val="标题 Char"/>
    <w:basedOn w:val="a1"/>
    <w:link w:val="a4"/>
    <w:uiPriority w:val="10"/>
    <w:rsid w:val="006A324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a5">
    <w:name w:val="Table Grid"/>
    <w:basedOn w:val="a2"/>
    <w:uiPriority w:val="39"/>
    <w:rsid w:val="00065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0657E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Char0">
    <w:name w:val="副标题 Char"/>
    <w:basedOn w:val="a1"/>
    <w:link w:val="a6"/>
    <w:uiPriority w:val="11"/>
    <w:rsid w:val="000657EB"/>
    <w:rPr>
      <w:b/>
      <w:bCs/>
      <w:color w:val="5B9BD5" w:themeColor="accent1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6A3245"/>
    <w:rPr>
      <w:rFonts w:eastAsia="Microsoft YaHei UI"/>
      <w:b/>
      <w:bCs/>
      <w:caps/>
      <w:color w:val="1F4E79" w:themeColor="accent1" w:themeShade="80"/>
      <w:sz w:val="28"/>
      <w:szCs w:val="28"/>
    </w:rPr>
  </w:style>
  <w:style w:type="table" w:customStyle="1" w:styleId="a7">
    <w:name w:val="提示表格"/>
    <w:basedOn w:val="a2"/>
    <w:uiPriority w:val="99"/>
    <w:rsid w:val="000657EB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rsid w:val="000657E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a9">
    <w:name w:val="Placeholder Text"/>
    <w:basedOn w:val="a1"/>
    <w:uiPriority w:val="99"/>
    <w:semiHidden/>
    <w:rsid w:val="000657EB"/>
    <w:rPr>
      <w:color w:val="808080"/>
    </w:rPr>
  </w:style>
  <w:style w:type="paragraph" w:customStyle="1" w:styleId="aa">
    <w:name w:val="无间距"/>
    <w:uiPriority w:val="36"/>
    <w:qFormat/>
    <w:rsid w:val="000657EB"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sid w:val="000657EB"/>
    <w:rPr>
      <w:b/>
      <w:bCs/>
      <w:color w:val="5B9BD5" w:themeColor="accent1"/>
      <w:sz w:val="24"/>
      <w:szCs w:val="24"/>
    </w:rPr>
  </w:style>
  <w:style w:type="paragraph" w:styleId="a">
    <w:name w:val="List Bullet"/>
    <w:basedOn w:val="a0"/>
    <w:uiPriority w:val="1"/>
    <w:unhideWhenUsed/>
    <w:qFormat/>
    <w:rsid w:val="000657EB"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rsid w:val="00065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  <w:rsid w:val="000657EB"/>
  </w:style>
  <w:style w:type="paragraph" w:styleId="ac">
    <w:name w:val="footer"/>
    <w:basedOn w:val="a0"/>
    <w:link w:val="Char2"/>
    <w:uiPriority w:val="99"/>
    <w:unhideWhenUsed/>
    <w:rsid w:val="000657E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character" w:customStyle="1" w:styleId="Char2">
    <w:name w:val="页脚 Char"/>
    <w:basedOn w:val="a1"/>
    <w:link w:val="ac"/>
    <w:uiPriority w:val="99"/>
    <w:rsid w:val="000657EB"/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table" w:customStyle="1" w:styleId="41">
    <w:name w:val="网格表 4 辅色 1"/>
    <w:basedOn w:val="a2"/>
    <w:uiPriority w:val="49"/>
    <w:rsid w:val="000657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rsid w:val="000657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表"/>
    <w:basedOn w:val="a2"/>
    <w:uiPriority w:val="99"/>
    <w:rsid w:val="000657EB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af">
    <w:name w:val="表格文字十进制"/>
    <w:basedOn w:val="a0"/>
    <w:uiPriority w:val="12"/>
    <w:qFormat/>
    <w:rsid w:val="000657EB"/>
    <w:pPr>
      <w:tabs>
        <w:tab w:val="decimal" w:pos="936"/>
      </w:tabs>
      <w:spacing w:before="120" w:line="240" w:lineRule="auto"/>
    </w:pPr>
  </w:style>
  <w:style w:type="paragraph" w:styleId="af0">
    <w:name w:val="Signature"/>
    <w:basedOn w:val="a0"/>
    <w:link w:val="Char3"/>
    <w:uiPriority w:val="12"/>
    <w:unhideWhenUsed/>
    <w:qFormat/>
    <w:rsid w:val="000657EB"/>
    <w:pPr>
      <w:spacing w:before="960" w:after="0" w:line="240" w:lineRule="auto"/>
    </w:pPr>
  </w:style>
  <w:style w:type="character" w:customStyle="1" w:styleId="Char3">
    <w:name w:val="签名 Char"/>
    <w:basedOn w:val="a1"/>
    <w:link w:val="af0"/>
    <w:uiPriority w:val="12"/>
    <w:rsid w:val="000657EB"/>
  </w:style>
  <w:style w:type="paragraph" w:customStyle="1" w:styleId="af1">
    <w:name w:val="段前间距"/>
    <w:basedOn w:val="a0"/>
    <w:uiPriority w:val="2"/>
    <w:qFormat/>
    <w:rsid w:val="000657EB"/>
    <w:pPr>
      <w:spacing w:before="240"/>
    </w:pPr>
  </w:style>
  <w:style w:type="character" w:customStyle="1" w:styleId="3Char">
    <w:name w:val="标题 3 Char"/>
    <w:basedOn w:val="a1"/>
    <w:link w:val="3"/>
    <w:uiPriority w:val="9"/>
    <w:semiHidden/>
    <w:rsid w:val="006A3245"/>
    <w:rPr>
      <w:rFonts w:eastAsia="Microsoft YaHei UI"/>
      <w:b/>
      <w:bCs/>
      <w:sz w:val="32"/>
      <w:szCs w:val="32"/>
    </w:rPr>
  </w:style>
  <w:style w:type="table" w:customStyle="1" w:styleId="GridTable1LightAccent1">
    <w:name w:val="Grid Table 1 Light Accent 1"/>
    <w:basedOn w:val="a2"/>
    <w:uiPriority w:val="46"/>
    <w:rsid w:val="000C1B0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%20Suo\AppData\Roaming\Microsoft\Templates\&#39033;&#30446;&#26356;&#25913;&#25480;&#26435;&#34920;&#21333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E9CA79-C071-4134-B6DA-460EE0B4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项目更改授权表单.dotx</Template>
  <TotalTime>1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Suo</dc:creator>
  <cp:lastModifiedBy>Steven Suo</cp:lastModifiedBy>
  <cp:revision>2</cp:revision>
  <dcterms:created xsi:type="dcterms:W3CDTF">2016-09-26T05:56:00Z</dcterms:created>
  <dcterms:modified xsi:type="dcterms:W3CDTF">2016-09-26T05:56:00Z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